
<file path=[Content_Types].xml><?xml version="1.0" encoding="utf-8"?>
<Types xmlns="http://schemas.openxmlformats.org/package/2006/content-types"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033" w:rsidRDefault="00D81033"/>
    <w:tbl>
      <w:tblPr>
        <w:tblStyle w:val="a4"/>
        <w:tblW w:w="8603" w:type="dxa"/>
        <w:tblInd w:w="-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429"/>
        <w:gridCol w:w="3522"/>
        <w:gridCol w:w="3652"/>
      </w:tblGrid>
      <w:tr w:rsidR="00CE5F0C" w:rsidRPr="00516A84" w:rsidTr="000F77D1">
        <w:trPr>
          <w:trHeight w:val="122"/>
        </w:trPr>
        <w:tc>
          <w:tcPr>
            <w:tcW w:w="8603" w:type="dxa"/>
            <w:gridSpan w:val="3"/>
            <w:vAlign w:val="bottom"/>
          </w:tcPr>
          <w:p w:rsidR="00CE5F0C" w:rsidRPr="00516A84" w:rsidRDefault="00CE5F0C" w:rsidP="006C6B56">
            <w:pPr>
              <w:pStyle w:val="YourName"/>
              <w:rPr>
                <w:color w:val="000000" w:themeColor="text1"/>
              </w:rPr>
            </w:pPr>
            <w:bookmarkStart w:id="0" w:name="OLE_LINK1"/>
            <w:bookmarkStart w:id="1" w:name="OLE_LINK2"/>
          </w:p>
        </w:tc>
      </w:tr>
      <w:tr w:rsidR="00D81033" w:rsidRPr="001C1966" w:rsidTr="000F77D1">
        <w:trPr>
          <w:trHeight w:val="2996"/>
        </w:trPr>
        <w:tc>
          <w:tcPr>
            <w:tcW w:w="1429" w:type="dxa"/>
            <w:tcBorders>
              <w:bottom w:val="single" w:sz="4" w:space="0" w:color="auto"/>
            </w:tcBorders>
          </w:tcPr>
          <w:p w:rsidR="00D81033" w:rsidRPr="000F77D1" w:rsidRDefault="00D81033" w:rsidP="00D8103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7174" w:type="dxa"/>
            <w:gridSpan w:val="2"/>
            <w:tcBorders>
              <w:bottom w:val="single" w:sz="4" w:space="0" w:color="auto"/>
            </w:tcBorders>
          </w:tcPr>
          <w:p w:rsidR="00D81033" w:rsidRPr="001C1966" w:rsidRDefault="00D81033" w:rsidP="008856B9">
            <w:pPr>
              <w:pStyle w:val="PersonalInformation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D81033" w:rsidRPr="001C1966" w:rsidRDefault="00D81033" w:rsidP="008856B9">
            <w:pPr>
              <w:pStyle w:val="PersonalInformation"/>
              <w:rPr>
                <w:rFonts w:ascii="Times New Roman" w:hAnsi="Times New Roman" w:cs="Times New Roman"/>
                <w:color w:val="000000" w:themeColor="text1"/>
                <w:sz w:val="32"/>
              </w:rPr>
            </w:pPr>
          </w:p>
          <w:p w:rsidR="00D81033" w:rsidRPr="001C1966" w:rsidRDefault="00D72BE9" w:rsidP="00D81033">
            <w:pPr>
              <w:pStyle w:val="PersonalInformation"/>
              <w:rPr>
                <w:rFonts w:ascii="Times New Roman" w:hAnsi="Times New Roman" w:cs="Times New Roman"/>
                <w:color w:val="000000" w:themeColor="text1"/>
                <w:sz w:val="144"/>
              </w:rPr>
            </w:pPr>
            <w:sdt>
              <w:sdtPr>
                <w:rPr>
                  <w:rFonts w:ascii="Times New Roman" w:hAnsi="Times New Roman" w:cs="Times New Roman"/>
                  <w:b/>
                  <w:color w:val="000000" w:themeColor="text1"/>
                  <w:sz w:val="52"/>
                </w:rPr>
                <w:alias w:val="Author"/>
                <w:id w:val="91148862"/>
                <w:placeholder>
                  <w:docPart w:val="2F82C3E265394DB5BDE71B1D5A38F7D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="00D81033" w:rsidRPr="001C1966">
                  <w:rPr>
                    <w:rFonts w:ascii="Times New Roman" w:hAnsi="Times New Roman" w:cs="Times New Roman"/>
                    <w:b/>
                    <w:color w:val="000000" w:themeColor="text1"/>
                    <w:sz w:val="52"/>
                  </w:rPr>
                  <w:t xml:space="preserve">Ahmad </w:t>
                </w:r>
                <w:proofErr w:type="spellStart"/>
                <w:r w:rsidR="00D81033" w:rsidRPr="001C1966">
                  <w:rPr>
                    <w:rFonts w:ascii="Times New Roman" w:hAnsi="Times New Roman" w:cs="Times New Roman"/>
                    <w:b/>
                    <w:color w:val="000000" w:themeColor="text1"/>
                    <w:sz w:val="52"/>
                  </w:rPr>
                  <w:t>Naggayev</w:t>
                </w:r>
                <w:proofErr w:type="spellEnd"/>
              </w:sdtContent>
            </w:sdt>
          </w:p>
          <w:p w:rsidR="00D81033" w:rsidRPr="001C1966" w:rsidRDefault="00D81033" w:rsidP="00D81033">
            <w:pPr>
              <w:pStyle w:val="PersonalInformation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M.Magomayev</w:t>
            </w:r>
            <w:proofErr w:type="spellEnd"/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str.3/12 (Old city)  | </w:t>
            </w:r>
            <w:proofErr w:type="spellStart"/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Sabail</w:t>
            </w:r>
            <w:proofErr w:type="spellEnd"/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district, Baku, Azerbaijan  |  +994503223177</w:t>
            </w:r>
            <w:r w:rsidR="006A2077"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| +994124371236</w:t>
            </w:r>
          </w:p>
          <w:p w:rsidR="00D81033" w:rsidRPr="001C1966" w:rsidRDefault="00D72BE9" w:rsidP="00D81033">
            <w:pPr>
              <w:pStyle w:val="PersonalInformation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hyperlink r:id="rId6" w:history="1">
              <w:r w:rsidR="00D81033" w:rsidRPr="001C1966">
                <w:rPr>
                  <w:rStyle w:val="a8"/>
                  <w:rFonts w:ascii="Times New Roman" w:hAnsi="Times New Roman" w:cs="Times New Roman"/>
                  <w:sz w:val="24"/>
                </w:rPr>
                <w:t>ahmad.naggayev@gmail.com</w:t>
              </w:r>
            </w:hyperlink>
          </w:p>
          <w:p w:rsidR="00D81033" w:rsidRPr="001C1966" w:rsidRDefault="00D81033" w:rsidP="008856B9">
            <w:pPr>
              <w:pStyle w:val="PersonalInformation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D81033" w:rsidRPr="001C1966" w:rsidTr="000F77D1">
        <w:trPr>
          <w:trHeight w:val="487"/>
        </w:trPr>
        <w:tc>
          <w:tcPr>
            <w:tcW w:w="1429" w:type="dxa"/>
            <w:tcBorders>
              <w:top w:val="single" w:sz="4" w:space="0" w:color="auto"/>
            </w:tcBorders>
          </w:tcPr>
          <w:p w:rsidR="00D81033" w:rsidRPr="001C1966" w:rsidRDefault="00D81033" w:rsidP="00D8103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7174" w:type="dxa"/>
            <w:gridSpan w:val="2"/>
            <w:tcBorders>
              <w:top w:val="single" w:sz="4" w:space="0" w:color="auto"/>
            </w:tcBorders>
          </w:tcPr>
          <w:p w:rsidR="00D81033" w:rsidRPr="001C1966" w:rsidRDefault="00D81033" w:rsidP="008856B9">
            <w:pPr>
              <w:pStyle w:val="PersonalInformation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D81033" w:rsidRPr="001C1966" w:rsidTr="000F77D1">
        <w:trPr>
          <w:trHeight w:val="362"/>
        </w:trPr>
        <w:tc>
          <w:tcPr>
            <w:tcW w:w="8603" w:type="dxa"/>
            <w:gridSpan w:val="3"/>
          </w:tcPr>
          <w:p w:rsidR="00D81033" w:rsidRPr="001C1966" w:rsidRDefault="00D81033">
            <w:pPr>
              <w:pStyle w:val="SectionHeading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Profile</w:t>
            </w:r>
          </w:p>
        </w:tc>
      </w:tr>
      <w:tr w:rsidR="00D81033" w:rsidRPr="001C1966" w:rsidTr="000F77D1">
        <w:trPr>
          <w:trHeight w:val="1232"/>
        </w:trPr>
        <w:tc>
          <w:tcPr>
            <w:tcW w:w="8603" w:type="dxa"/>
            <w:gridSpan w:val="3"/>
            <w:tcMar>
              <w:bottom w:w="259" w:type="dxa"/>
            </w:tcMar>
          </w:tcPr>
          <w:p w:rsidR="00F7111D" w:rsidRPr="001C1966" w:rsidRDefault="00F7111D" w:rsidP="006C6B56">
            <w:pPr>
              <w:pStyle w:val="a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Strong international financial accounting (ACCA-</w:t>
            </w:r>
            <w:r w:rsidR="00AD1C5D"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F1,</w:t>
            </w: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F3</w:t>
            </w:r>
            <w:r w:rsidR="001C1966"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papers</w:t>
            </w:r>
            <w:r w:rsidR="006804F6">
              <w:rPr>
                <w:rFonts w:ascii="Times New Roman" w:hAnsi="Times New Roman" w:cs="Times New Roman"/>
                <w:color w:val="000000" w:themeColor="text1"/>
                <w:sz w:val="24"/>
              </w:rPr>
              <w:t>) background</w:t>
            </w:r>
            <w:r w:rsidR="00CB4A74"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  <w:p w:rsidR="00D81033" w:rsidRPr="001C1966" w:rsidRDefault="00F7111D" w:rsidP="006C6B56">
            <w:pPr>
              <w:pStyle w:val="a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C925D4"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Leadership potential and good team </w:t>
            </w: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worker</w:t>
            </w:r>
          </w:p>
          <w:p w:rsidR="00D81033" w:rsidRPr="001C1966" w:rsidRDefault="006804F6" w:rsidP="00516A84">
            <w:pPr>
              <w:pStyle w:val="a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Ability to work under pressure</w:t>
            </w:r>
          </w:p>
          <w:p w:rsidR="00F7111D" w:rsidRPr="001C1966" w:rsidRDefault="00F7111D" w:rsidP="00AD1C5D">
            <w:pPr>
              <w:pStyle w:val="a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Hospitality </w:t>
            </w:r>
            <w:r w:rsidR="00AD1C5D"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experience in 5 stars</w:t>
            </w:r>
            <w:r w:rsidR="001C1966"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luxury</w:t>
            </w:r>
            <w:r w:rsidR="00D443EA"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hotel of Azerbaijan</w:t>
            </w:r>
          </w:p>
          <w:p w:rsidR="00D443EA" w:rsidRDefault="00D443EA" w:rsidP="001C1966">
            <w:pPr>
              <w:pStyle w:val="a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Past trainer experience (F&amp;B Master classes)</w:t>
            </w:r>
          </w:p>
          <w:p w:rsidR="006804F6" w:rsidRPr="001C1966" w:rsidRDefault="006804F6" w:rsidP="001C1966">
            <w:pPr>
              <w:pStyle w:val="a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United States customer relations experience</w:t>
            </w:r>
          </w:p>
        </w:tc>
      </w:tr>
      <w:tr w:rsidR="00D81033" w:rsidRPr="001C1966" w:rsidTr="000F77D1">
        <w:trPr>
          <w:trHeight w:val="362"/>
        </w:trPr>
        <w:tc>
          <w:tcPr>
            <w:tcW w:w="8603" w:type="dxa"/>
            <w:gridSpan w:val="3"/>
            <w:vAlign w:val="center"/>
          </w:tcPr>
          <w:p w:rsidR="00D81033" w:rsidRPr="001C1966" w:rsidRDefault="00D81033">
            <w:pPr>
              <w:pStyle w:val="SectionHeading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Experience</w:t>
            </w:r>
          </w:p>
        </w:tc>
      </w:tr>
      <w:tr w:rsidR="00D81033" w:rsidRPr="001C1966" w:rsidTr="000F77D1">
        <w:trPr>
          <w:trHeight w:val="362"/>
        </w:trPr>
        <w:tc>
          <w:tcPr>
            <w:tcW w:w="4951" w:type="dxa"/>
            <w:gridSpan w:val="2"/>
          </w:tcPr>
          <w:p w:rsidR="00D81033" w:rsidRPr="001C1966" w:rsidRDefault="00D81033" w:rsidP="00AF5510">
            <w:pPr>
              <w:pStyle w:val="Bold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Assistant</w:t>
            </w:r>
            <w:r w:rsidR="00C925D4"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Finance Manager/ Trainee</w:t>
            </w:r>
          </w:p>
        </w:tc>
        <w:tc>
          <w:tcPr>
            <w:tcW w:w="3652" w:type="dxa"/>
          </w:tcPr>
          <w:p w:rsidR="00D81033" w:rsidRPr="001C1966" w:rsidRDefault="00D72BE9" w:rsidP="00C925D4">
            <w:pPr>
              <w:pStyle w:val="Dates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</w:rPr>
                <w:id w:val="270558866"/>
                <w:placeholder>
                  <w:docPart w:val="C8E57767D8E34D31BE9A0BFAB7EA03B3"/>
                </w:placeholder>
                <w:date w:fullDate="2014-06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D1C5D" w:rsidRPr="001C1966">
                  <w:rPr>
                    <w:rFonts w:ascii="Times New Roman" w:hAnsi="Times New Roman" w:cs="Times New Roman"/>
                    <w:color w:val="000000" w:themeColor="text1"/>
                    <w:sz w:val="24"/>
                  </w:rPr>
                  <w:t>6/1/2014</w:t>
                </w:r>
              </w:sdtContent>
            </w:sdt>
            <w:r w:rsidR="00D81033"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—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</w:rPr>
                <w:id w:val="270558869"/>
                <w:placeholder>
                  <w:docPart w:val="1E70964853F245799B48FB7D89A7A41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925D4" w:rsidRPr="001C1966">
                  <w:rPr>
                    <w:rFonts w:ascii="Times New Roman" w:hAnsi="Times New Roman" w:cs="Times New Roman"/>
                    <w:color w:val="000000" w:themeColor="text1"/>
                    <w:sz w:val="24"/>
                  </w:rPr>
                  <w:t>present</w:t>
                </w:r>
              </w:sdtContent>
            </w:sdt>
          </w:p>
        </w:tc>
      </w:tr>
      <w:tr w:rsidR="00D81033" w:rsidRPr="001C1966" w:rsidTr="000F77D1">
        <w:trPr>
          <w:trHeight w:val="1994"/>
        </w:trPr>
        <w:tc>
          <w:tcPr>
            <w:tcW w:w="8603" w:type="dxa"/>
            <w:gridSpan w:val="3"/>
            <w:tcMar>
              <w:bottom w:w="115" w:type="dxa"/>
            </w:tcMar>
          </w:tcPr>
          <w:p w:rsidR="00D81033" w:rsidRPr="001C1966" w:rsidRDefault="00D81033">
            <w:pPr>
              <w:pStyle w:val="Italics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SYSLAB Baku Center, UNDP Azerbaijan</w:t>
            </w:r>
          </w:p>
          <w:p w:rsidR="00D81033" w:rsidRPr="001C1966" w:rsidRDefault="00C925D4" w:rsidP="00AF5510">
            <w:pPr>
              <w:pStyle w:val="a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Divide tasks by positions</w:t>
            </w:r>
          </w:p>
          <w:p w:rsidR="00D81033" w:rsidRPr="001C1966" w:rsidRDefault="00C925D4" w:rsidP="00AF5510">
            <w:pPr>
              <w:pStyle w:val="a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Directly management in preparing financial statement</w:t>
            </w:r>
          </w:p>
          <w:p w:rsidR="00C925D4" w:rsidRPr="001C1966" w:rsidRDefault="00C925D4" w:rsidP="00AF5510">
            <w:pPr>
              <w:pStyle w:val="a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Preparing daily report for PC members</w:t>
            </w:r>
          </w:p>
          <w:p w:rsidR="00D81033" w:rsidRPr="001C1966" w:rsidRDefault="00D81033" w:rsidP="00E85D1D">
            <w:pPr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Result: Taught working with international accounting standards to participants.</w:t>
            </w:r>
          </w:p>
        </w:tc>
      </w:tr>
      <w:tr w:rsidR="00D81033" w:rsidRPr="001C1966" w:rsidTr="000F77D1">
        <w:trPr>
          <w:trHeight w:val="362"/>
        </w:trPr>
        <w:tc>
          <w:tcPr>
            <w:tcW w:w="4951" w:type="dxa"/>
            <w:gridSpan w:val="2"/>
          </w:tcPr>
          <w:p w:rsidR="00D81033" w:rsidRPr="001C1966" w:rsidRDefault="00C925D4" w:rsidP="00AF5510">
            <w:pPr>
              <w:pStyle w:val="Bold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bookmarkStart w:id="2" w:name="OLE_LINK4"/>
            <w:bookmarkStart w:id="3" w:name="OLE_LINK3"/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Front Server</w:t>
            </w:r>
          </w:p>
        </w:tc>
        <w:tc>
          <w:tcPr>
            <w:tcW w:w="3652" w:type="dxa"/>
          </w:tcPr>
          <w:p w:rsidR="00D81033" w:rsidRPr="001C1966" w:rsidRDefault="00D72BE9" w:rsidP="00AD1C5D">
            <w:pPr>
              <w:pStyle w:val="Dates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</w:rPr>
                <w:id w:val="270558874"/>
                <w:placeholder>
                  <w:docPart w:val="D4D3B64F0191495E9283EA0E2F85B303"/>
                </w:placeholder>
                <w:date w:fullDate="2012-04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1E2EFA">
                  <w:rPr>
                    <w:rFonts w:ascii="Times New Roman" w:hAnsi="Times New Roman" w:cs="Times New Roman"/>
                    <w:color w:val="000000" w:themeColor="text1"/>
                    <w:sz w:val="24"/>
                  </w:rPr>
                  <w:t>4/1/2012</w:t>
                </w:r>
              </w:sdtContent>
            </w:sdt>
            <w:r w:rsidR="00D81033"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—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</w:rPr>
                <w:id w:val="270558878"/>
                <w:placeholder>
                  <w:docPart w:val="C8B43E77023B4326A4D405771CE97B08"/>
                </w:placeholder>
                <w:date w:fullDate="2014-03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D1C5D" w:rsidRPr="001C1966">
                  <w:rPr>
                    <w:rFonts w:ascii="Times New Roman" w:hAnsi="Times New Roman" w:cs="Times New Roman"/>
                    <w:color w:val="000000" w:themeColor="text1"/>
                    <w:sz w:val="24"/>
                  </w:rPr>
                  <w:t>3/1/2014</w:t>
                </w:r>
              </w:sdtContent>
            </w:sdt>
          </w:p>
        </w:tc>
      </w:tr>
      <w:tr w:rsidR="00D81033" w:rsidRPr="001C1966" w:rsidTr="000F77D1">
        <w:trPr>
          <w:trHeight w:val="2106"/>
        </w:trPr>
        <w:tc>
          <w:tcPr>
            <w:tcW w:w="8603" w:type="dxa"/>
            <w:gridSpan w:val="3"/>
            <w:tcMar>
              <w:bottom w:w="259" w:type="dxa"/>
            </w:tcMar>
          </w:tcPr>
          <w:bookmarkEnd w:id="3" w:displacedByCustomXml="next"/>
          <w:bookmarkEnd w:id="2" w:displacedByCustomXml="next"/>
          <w:sdt>
            <w:sdtPr>
              <w:rPr>
                <w:rFonts w:ascii="Times New Roman" w:hAnsi="Times New Roman" w:cs="Times New Roman"/>
                <w:color w:val="000000" w:themeColor="text1"/>
                <w:sz w:val="24"/>
              </w:rPr>
              <w:id w:val="737166380"/>
              <w:placeholder>
                <w:docPart w:val="7AFDE7D5A6F04BE3BB74EB8BAD4D7790"/>
              </w:placeholder>
            </w:sdtPr>
            <w:sdtContent>
              <w:p w:rsidR="00D81033" w:rsidRPr="001C1966" w:rsidRDefault="00C925D4">
                <w:pPr>
                  <w:pStyle w:val="Italics"/>
                  <w:rPr>
                    <w:rFonts w:ascii="Times New Roman" w:hAnsi="Times New Roman" w:cs="Times New Roman"/>
                    <w:color w:val="000000" w:themeColor="text1"/>
                    <w:sz w:val="24"/>
                  </w:rPr>
                </w:pPr>
                <w:r w:rsidRPr="001C1966">
                  <w:rPr>
                    <w:rFonts w:ascii="Times New Roman" w:hAnsi="Times New Roman" w:cs="Times New Roman"/>
                    <w:color w:val="000000" w:themeColor="text1"/>
                    <w:sz w:val="24"/>
                  </w:rPr>
                  <w:t>Four Seasons hotel</w:t>
                </w:r>
                <w:r w:rsidR="00D81033" w:rsidRPr="001C1966">
                  <w:rPr>
                    <w:rFonts w:ascii="Times New Roman" w:hAnsi="Times New Roman" w:cs="Times New Roman"/>
                    <w:color w:val="000000" w:themeColor="text1"/>
                    <w:sz w:val="24"/>
                  </w:rPr>
                  <w:t>, Baku, Azerbaijan</w:t>
                </w:r>
              </w:p>
            </w:sdtContent>
          </w:sdt>
          <w:p w:rsidR="00D81033" w:rsidRPr="001C1966" w:rsidRDefault="006A257B" w:rsidP="00E00698">
            <w:pPr>
              <w:pStyle w:val="a"/>
              <w:ind w:left="360" w:hanging="216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Daily providing of </w:t>
            </w:r>
            <w:r w:rsidR="00C925D4"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best service to the guest</w:t>
            </w:r>
          </w:p>
          <w:p w:rsidR="00D81033" w:rsidRPr="001C1966" w:rsidRDefault="00C925D4" w:rsidP="00E00698">
            <w:pPr>
              <w:pStyle w:val="a"/>
              <w:ind w:left="360" w:hanging="21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19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Be knowledgeable about hotel products/service and polite to the guest </w:t>
            </w:r>
          </w:p>
          <w:p w:rsidR="00D81033" w:rsidRPr="001C1966" w:rsidRDefault="00CD4D38" w:rsidP="00CD4D38">
            <w:pPr>
              <w:pStyle w:val="a"/>
              <w:ind w:left="360" w:hanging="216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Take initiative during taking food or beverage order</w:t>
            </w:r>
          </w:p>
          <w:p w:rsidR="00D81033" w:rsidRPr="001C1966" w:rsidRDefault="00D81033" w:rsidP="00CD4D3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Result:</w:t>
            </w:r>
            <w:r w:rsidR="00CD4D38" w:rsidRPr="001C196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Full compliance of standards of Four Seasons Hotel</w:t>
            </w:r>
          </w:p>
          <w:p w:rsidR="000207E9" w:rsidRPr="001C1966" w:rsidRDefault="000207E9" w:rsidP="000207E9">
            <w:pPr>
              <w:pStyle w:val="Bold"/>
              <w:rPr>
                <w:rFonts w:ascii="Times New Roman" w:hAnsi="Times New Roman" w:cs="Times New Roman"/>
              </w:rPr>
            </w:pPr>
            <w:r w:rsidRPr="001C1966">
              <w:rPr>
                <w:rFonts w:ascii="Times New Roman" w:hAnsi="Times New Roman" w:cs="Times New Roman"/>
              </w:rPr>
              <w:t xml:space="preserve">  </w:t>
            </w:r>
          </w:p>
          <w:p w:rsidR="00031E0D" w:rsidRDefault="00031E0D" w:rsidP="000207E9">
            <w:pPr>
              <w:pStyle w:val="Bold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07E9" w:rsidRPr="001C1966" w:rsidRDefault="000207E9" w:rsidP="000207E9">
            <w:pPr>
              <w:pStyle w:val="Bold"/>
              <w:rPr>
                <w:rFonts w:ascii="Times New Roman" w:hAnsi="Times New Roman" w:cs="Times New Roman"/>
                <w:sz w:val="24"/>
                <w:szCs w:val="24"/>
              </w:rPr>
            </w:pPr>
            <w:r w:rsidRPr="001C1966">
              <w:rPr>
                <w:rFonts w:ascii="Times New Roman" w:hAnsi="Times New Roman" w:cs="Times New Roman"/>
                <w:sz w:val="24"/>
                <w:szCs w:val="24"/>
              </w:rPr>
              <w:t>VOLUNTEERING</w:t>
            </w:r>
            <w:r w:rsidR="001C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17D9">
              <w:rPr>
                <w:rFonts w:ascii="Times New Roman" w:hAnsi="Times New Roman" w:cs="Times New Roman"/>
                <w:sz w:val="24"/>
                <w:szCs w:val="24"/>
              </w:rPr>
              <w:t>AND INTERNSHIP</w:t>
            </w:r>
            <w:r w:rsidR="00B21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966">
              <w:rPr>
                <w:rFonts w:ascii="Times New Roman" w:hAnsi="Times New Roman" w:cs="Times New Roman"/>
                <w:sz w:val="24"/>
                <w:szCs w:val="24"/>
              </w:rPr>
              <w:t xml:space="preserve"> EXPERIENCE</w:t>
            </w:r>
          </w:p>
          <w:p w:rsidR="00B232E9" w:rsidRDefault="00B232E9" w:rsidP="000207E9">
            <w:pPr>
              <w:pStyle w:val="Bold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07E9" w:rsidRPr="001C1966" w:rsidRDefault="000207E9" w:rsidP="000207E9">
            <w:pPr>
              <w:pStyle w:val="Bold"/>
              <w:rPr>
                <w:rFonts w:ascii="Times New Roman" w:hAnsi="Times New Roman" w:cs="Times New Roman"/>
                <w:sz w:val="24"/>
                <w:szCs w:val="24"/>
              </w:rPr>
            </w:pPr>
            <w:r w:rsidRPr="001C1966">
              <w:rPr>
                <w:rFonts w:ascii="Times New Roman" w:hAnsi="Times New Roman" w:cs="Times New Roman"/>
                <w:sz w:val="24"/>
                <w:szCs w:val="24"/>
              </w:rPr>
              <w:t xml:space="preserve">Transport volunteer/team leader </w:t>
            </w:r>
          </w:p>
          <w:p w:rsidR="000207E9" w:rsidRPr="001C1966" w:rsidRDefault="000207E9" w:rsidP="000207E9">
            <w:pPr>
              <w:pStyle w:val="Bold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C1966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U-17 2012 </w:t>
            </w:r>
            <w:r w:rsidR="00486CA1" w:rsidRPr="001C1966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FIFA</w:t>
            </w:r>
            <w:r w:rsidRPr="001C1966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Championship Baku Azerbaijan </w:t>
            </w:r>
            <w:r w:rsidR="00486CA1" w:rsidRPr="001C1966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 </w:t>
            </w:r>
            <w:r w:rsidR="001E2EF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                       </w:t>
            </w:r>
            <w:r w:rsidR="00AD1C5D" w:rsidRPr="001C1966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   8/26/2012—</w:t>
            </w:r>
            <w:r w:rsidR="00043C6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9/30</w:t>
            </w:r>
            <w:r w:rsidR="001E2EFA" w:rsidRPr="001C1966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/2012</w:t>
            </w:r>
            <w:r w:rsidR="001E2EF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                                                                        </w:t>
            </w:r>
            <w:r w:rsidR="00B232E9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                          </w:t>
            </w:r>
          </w:p>
          <w:p w:rsidR="000207E9" w:rsidRPr="001C1966" w:rsidRDefault="000207E9" w:rsidP="000207E9">
            <w:pPr>
              <w:pStyle w:val="Bold"/>
              <w:rPr>
                <w:rFonts w:ascii="Times New Roman" w:hAnsi="Times New Roman" w:cs="Times New Roman"/>
                <w:sz w:val="24"/>
                <w:szCs w:val="24"/>
              </w:rPr>
            </w:pPr>
            <w:r w:rsidRPr="001C1966">
              <w:rPr>
                <w:rFonts w:ascii="Times New Roman" w:hAnsi="Times New Roman" w:cs="Times New Roman"/>
                <w:sz w:val="24"/>
                <w:szCs w:val="24"/>
              </w:rPr>
              <w:t>Renovation/ volunteer</w:t>
            </w:r>
          </w:p>
          <w:p w:rsidR="000207E9" w:rsidRDefault="00486CA1" w:rsidP="000207E9">
            <w:pPr>
              <w:pStyle w:val="Bold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C1966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Renovation of old church </w:t>
            </w:r>
            <w:proofErr w:type="spellStart"/>
            <w:r w:rsidRPr="008C543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Escourolles</w:t>
            </w:r>
            <w:proofErr w:type="spellEnd"/>
            <w:r w:rsidRPr="008C543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France                                </w:t>
            </w:r>
            <w:r w:rsidR="006A257B" w:rsidRPr="008C543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AD1C5D" w:rsidRPr="008C543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 </w:t>
            </w:r>
            <w:r w:rsidR="001E2EFA" w:rsidRPr="008C543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   </w:t>
            </w:r>
            <w:r w:rsidR="00AD1C5D" w:rsidRPr="008C543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AD1C5D" w:rsidRPr="001C1966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8/3/2011—3/24</w:t>
            </w:r>
            <w:r w:rsidRPr="001C1966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/2011</w:t>
            </w:r>
          </w:p>
          <w:p w:rsidR="00221135" w:rsidRDefault="00221135" w:rsidP="000207E9">
            <w:pPr>
              <w:pStyle w:val="Bold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13CD" w:rsidRDefault="009B6A6A" w:rsidP="000207E9">
            <w:pPr>
              <w:pStyle w:val="Bol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i</w:t>
            </w:r>
            <w:r w:rsidR="00221135">
              <w:rPr>
                <w:rFonts w:ascii="Times New Roman" w:hAnsi="Times New Roman" w:cs="Times New Roman"/>
                <w:sz w:val="24"/>
                <w:szCs w:val="24"/>
              </w:rPr>
              <w:t>ntern</w:t>
            </w:r>
            <w:r w:rsidR="00B232E9">
              <w:rPr>
                <w:rFonts w:ascii="Times New Roman" w:hAnsi="Times New Roman" w:cs="Times New Roman"/>
                <w:sz w:val="24"/>
                <w:szCs w:val="24"/>
              </w:rPr>
              <w:t xml:space="preserve">  in "</w:t>
            </w:r>
            <w:proofErr w:type="spellStart"/>
            <w:r w:rsidR="00B232E9">
              <w:rPr>
                <w:rFonts w:ascii="Times New Roman" w:hAnsi="Times New Roman" w:cs="Times New Roman"/>
                <w:sz w:val="24"/>
                <w:szCs w:val="24"/>
              </w:rPr>
              <w:t>AzMuhasib</w:t>
            </w:r>
            <w:proofErr w:type="spellEnd"/>
            <w:r w:rsidR="00B232E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B232E9" w:rsidRDefault="00B232E9" w:rsidP="000207E9">
            <w:pPr>
              <w:pStyle w:val="Bold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E2EF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Carrying out accounting records on the " </w:t>
            </w:r>
            <w:proofErr w:type="spellStart"/>
            <w:r w:rsidRPr="001E2EF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AzMuhasib</w:t>
            </w:r>
            <w:proofErr w:type="spellEnd"/>
            <w:r w:rsidRPr="001E2EF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" program</w:t>
            </w:r>
            <w:r w:rsidR="001E2EF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      06/1/2010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—</m:t>
              </m:r>
            </m:oMath>
            <w:r w:rsidR="001E2EF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08/12/2010</w:t>
            </w:r>
          </w:p>
          <w:p w:rsidR="001E2EFA" w:rsidRDefault="009B6A6A" w:rsidP="000207E9">
            <w:pPr>
              <w:pStyle w:val="Bol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Costumer Relations i</w:t>
            </w:r>
            <w:r w:rsidR="001E2EFA">
              <w:rPr>
                <w:rFonts w:ascii="Times New Roman" w:hAnsi="Times New Roman" w:cs="Times New Roman"/>
                <w:sz w:val="24"/>
                <w:szCs w:val="24"/>
              </w:rPr>
              <w:t>ntern/ Host</w:t>
            </w:r>
          </w:p>
          <w:p w:rsidR="00B232E9" w:rsidRDefault="00A31F7A" w:rsidP="008C543D">
            <w:pPr>
              <w:pStyle w:val="Bold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221135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Interact with customers to provide and process information in response to inquiries, concerns and requests about services of the park.</w:t>
            </w:r>
          </w:p>
          <w:p w:rsidR="00221135" w:rsidRPr="00221135" w:rsidRDefault="00221135" w:rsidP="00043C61">
            <w:pPr>
              <w:pStyle w:val="Bold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Six Flags MM, </w:t>
            </w:r>
            <w:r w:rsidR="00043C6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United States </w:t>
            </w: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California Los-Angeles                       06/01/2009—10/10/2009                                      </w:t>
            </w:r>
          </w:p>
        </w:tc>
      </w:tr>
    </w:tbl>
    <w:p w:rsidR="000207E9" w:rsidRPr="001C1966" w:rsidRDefault="000207E9" w:rsidP="00FE0E55">
      <w:pPr>
        <w:pStyle w:val="SectionHeading"/>
        <w:ind w:hanging="63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00698" w:rsidRPr="001C1966" w:rsidRDefault="00E00698" w:rsidP="00FE0E55">
      <w:pPr>
        <w:pStyle w:val="SectionHeading"/>
        <w:ind w:hanging="630"/>
        <w:rPr>
          <w:rFonts w:ascii="Times New Roman" w:hAnsi="Times New Roman" w:cs="Times New Roman"/>
          <w:b/>
          <w:color w:val="000000" w:themeColor="text1"/>
          <w:sz w:val="24"/>
        </w:rPr>
      </w:pPr>
      <w:r w:rsidRPr="001C1966">
        <w:rPr>
          <w:rFonts w:ascii="Times New Roman" w:hAnsi="Times New Roman" w:cs="Times New Roman"/>
          <w:b/>
          <w:color w:val="000000" w:themeColor="text1"/>
          <w:sz w:val="24"/>
        </w:rPr>
        <w:t xml:space="preserve">Education </w:t>
      </w:r>
    </w:p>
    <w:tbl>
      <w:tblPr>
        <w:tblStyle w:val="a4"/>
        <w:tblW w:w="13025" w:type="dxa"/>
        <w:tblInd w:w="-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6153"/>
        <w:gridCol w:w="1938"/>
        <w:gridCol w:w="2467"/>
        <w:gridCol w:w="53"/>
        <w:gridCol w:w="2414"/>
      </w:tblGrid>
      <w:tr w:rsidR="00FE0E55" w:rsidRPr="001C1966" w:rsidTr="006804F6">
        <w:trPr>
          <w:gridAfter w:val="1"/>
          <w:wAfter w:w="2414" w:type="dxa"/>
          <w:trHeight w:val="631"/>
        </w:trPr>
        <w:tc>
          <w:tcPr>
            <w:tcW w:w="6153" w:type="dxa"/>
          </w:tcPr>
          <w:p w:rsidR="00FE0E55" w:rsidRPr="001C1966" w:rsidRDefault="00CD4D38" w:rsidP="00887E99">
            <w:pPr>
              <w:pStyle w:val="Bold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Accounting and Auditing</w:t>
            </w:r>
          </w:p>
          <w:p w:rsidR="001F0B2F" w:rsidRPr="001C1966" w:rsidRDefault="001F0B2F" w:rsidP="00887E99">
            <w:pPr>
              <w:pStyle w:val="Bold"/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</w:rPr>
              <w:t>Baku Business University</w:t>
            </w:r>
          </w:p>
        </w:tc>
        <w:tc>
          <w:tcPr>
            <w:tcW w:w="4458" w:type="dxa"/>
            <w:gridSpan w:val="3"/>
          </w:tcPr>
          <w:p w:rsidR="00FE0E55" w:rsidRPr="00221135" w:rsidRDefault="00D72BE9" w:rsidP="00221135">
            <w:pPr>
              <w:pStyle w:val="Dates"/>
              <w:ind w:right="845"/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</w:pPr>
            <w:sdt>
              <w:sdtPr>
                <w:rPr>
                  <w:rFonts w:ascii="Times New Roman" w:hAnsi="Times New Roman" w:cs="Times New Roman"/>
                  <w:i/>
                  <w:color w:val="000000" w:themeColor="text1"/>
                  <w:sz w:val="24"/>
                </w:rPr>
                <w:id w:val="-175192360"/>
                <w:placeholder>
                  <w:docPart w:val="4EFB775984D341898DF1281D09CC4B04"/>
                </w:placeholder>
                <w:date w:fullDate="2008-09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1E2EFA" w:rsidRPr="00221135">
                  <w:rPr>
                    <w:rFonts w:ascii="Times New Roman" w:hAnsi="Times New Roman" w:cs="Times New Roman"/>
                    <w:i/>
                    <w:color w:val="000000" w:themeColor="text1"/>
                    <w:sz w:val="24"/>
                  </w:rPr>
                  <w:t>9/15/2008</w:t>
                </w:r>
              </w:sdtContent>
            </w:sdt>
            <w:r w:rsidR="00FE0E55" w:rsidRPr="00221135"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  <w:t xml:space="preserve"> — </w:t>
            </w:r>
            <w:sdt>
              <w:sdtPr>
                <w:rPr>
                  <w:rFonts w:ascii="Times New Roman" w:hAnsi="Times New Roman" w:cs="Times New Roman"/>
                  <w:i/>
                  <w:color w:val="000000" w:themeColor="text1"/>
                  <w:sz w:val="24"/>
                </w:rPr>
                <w:id w:val="-1113203842"/>
                <w:placeholder>
                  <w:docPart w:val="E7816FBECABA4E2CAE8A09FDE053D5CA"/>
                </w:placeholder>
                <w:date w:fullDate="2012-06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D4D38" w:rsidRPr="00221135">
                  <w:rPr>
                    <w:rFonts w:ascii="Times New Roman" w:hAnsi="Times New Roman" w:cs="Times New Roman"/>
                    <w:i/>
                    <w:color w:val="000000" w:themeColor="text1"/>
                    <w:sz w:val="24"/>
                  </w:rPr>
                  <w:t>6/25/2012</w:t>
                </w:r>
              </w:sdtContent>
            </w:sdt>
          </w:p>
        </w:tc>
      </w:tr>
      <w:tr w:rsidR="001F0B2F" w:rsidRPr="001C1966" w:rsidTr="006804F6">
        <w:trPr>
          <w:trHeight w:val="268"/>
        </w:trPr>
        <w:tc>
          <w:tcPr>
            <w:tcW w:w="10558" w:type="dxa"/>
            <w:gridSpan w:val="3"/>
            <w:tcMar>
              <w:bottom w:w="259" w:type="dxa"/>
            </w:tcMar>
          </w:tcPr>
          <w:p w:rsidR="001F0B2F" w:rsidRPr="001C1966" w:rsidRDefault="001F0B2F" w:rsidP="008856B9">
            <w:pPr>
              <w:pStyle w:val="Bold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ACCA/ F3</w:t>
            </w:r>
          </w:p>
          <w:p w:rsidR="001F0B2F" w:rsidRPr="001C1966" w:rsidRDefault="001F0B2F" w:rsidP="00221135">
            <w:pPr>
              <w:pStyle w:val="Italics"/>
              <w:tabs>
                <w:tab w:val="left" w:pos="9961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GRBS &amp; Distance Education                                                   </w:t>
            </w:r>
            <w:r w:rsidR="008C543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22113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                         </w:t>
            </w:r>
            <w:r w:rsidR="00AD1C5D"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6/1/2013—1/3</w:t>
            </w: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/2014</w:t>
            </w:r>
          </w:p>
        </w:tc>
        <w:tc>
          <w:tcPr>
            <w:tcW w:w="2467" w:type="dxa"/>
            <w:gridSpan w:val="2"/>
          </w:tcPr>
          <w:p w:rsidR="001F0B2F" w:rsidRPr="001C1966" w:rsidRDefault="001F0B2F" w:rsidP="001F0B2F">
            <w:pPr>
              <w:pStyle w:val="Dates"/>
              <w:ind w:left="-1227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1F0B2F" w:rsidRPr="001C1966" w:rsidTr="006804F6">
        <w:trPr>
          <w:gridAfter w:val="2"/>
          <w:wAfter w:w="2467" w:type="dxa"/>
        </w:trPr>
        <w:tc>
          <w:tcPr>
            <w:tcW w:w="8091" w:type="dxa"/>
            <w:gridSpan w:val="2"/>
          </w:tcPr>
          <w:p w:rsidR="001F0B2F" w:rsidRPr="001C1966" w:rsidRDefault="001F0B2F" w:rsidP="00516A84">
            <w:pPr>
              <w:pStyle w:val="Italics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bookmarkStart w:id="4" w:name="_GoBack"/>
            <w:bookmarkEnd w:id="4"/>
          </w:p>
        </w:tc>
        <w:tc>
          <w:tcPr>
            <w:tcW w:w="2467" w:type="dxa"/>
          </w:tcPr>
          <w:p w:rsidR="001F0B2F" w:rsidRPr="001C1966" w:rsidRDefault="001F0B2F" w:rsidP="00142893">
            <w:pPr>
              <w:pStyle w:val="Dates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1F0B2F" w:rsidRPr="001C1966" w:rsidTr="006804F6">
        <w:trPr>
          <w:gridAfter w:val="2"/>
          <w:wAfter w:w="2467" w:type="dxa"/>
        </w:trPr>
        <w:tc>
          <w:tcPr>
            <w:tcW w:w="8091" w:type="dxa"/>
            <w:gridSpan w:val="2"/>
          </w:tcPr>
          <w:p w:rsidR="001F0B2F" w:rsidRPr="001C1966" w:rsidRDefault="001F0B2F" w:rsidP="00142893">
            <w:pPr>
              <w:pStyle w:val="Bold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1F0B2F" w:rsidRPr="001C1966" w:rsidRDefault="001F0B2F" w:rsidP="00516A84">
            <w:pPr>
              <w:pStyle w:val="SectionHeading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Key Skills</w:t>
            </w:r>
          </w:p>
          <w:p w:rsidR="008C543D" w:rsidRDefault="001F0B2F" w:rsidP="00516A84">
            <w:pPr>
              <w:pStyle w:val="Bold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Language</w:t>
            </w:r>
            <w:r w:rsidR="008C543D">
              <w:rPr>
                <w:rFonts w:ascii="Times New Roman" w:hAnsi="Times New Roman" w:cs="Times New Roman"/>
                <w:color w:val="000000" w:themeColor="text1"/>
                <w:sz w:val="24"/>
              </w:rPr>
              <w:t>s</w:t>
            </w: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: </w:t>
            </w:r>
          </w:p>
          <w:p w:rsidR="008C543D" w:rsidRDefault="001F0B2F" w:rsidP="006804F6">
            <w:pPr>
              <w:pStyle w:val="Bold"/>
              <w:ind w:right="-761"/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Azerbaijan</w:t>
            </w:r>
            <w:r w:rsidR="002D41B5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i</w:t>
            </w:r>
            <w:r w:rsidRPr="001C196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</w:t>
            </w:r>
            <w:r w:rsidR="002D41B5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</w:t>
            </w:r>
            <w:r w:rsidR="008C543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           </w:t>
            </w:r>
            <w:r w:rsidR="006804F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    </w:t>
            </w:r>
            <w:r w:rsidR="008C543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reading/spe</w:t>
            </w:r>
            <w:r w:rsidR="006804F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aking/listening        </w:t>
            </w:r>
            <w:r w:rsidR="002D41B5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</w:t>
            </w:r>
            <w:r w:rsidR="008C543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native</w:t>
            </w:r>
            <w:r w:rsidRPr="001C196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</w:t>
            </w:r>
          </w:p>
          <w:p w:rsidR="009B6A6A" w:rsidRDefault="009B6A6A" w:rsidP="009B6A6A">
            <w:pPr>
              <w:pStyle w:val="Bold"/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Avaric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                           reading/speaking/listening         native</w:t>
            </w:r>
          </w:p>
          <w:p w:rsidR="008C543D" w:rsidRDefault="001F0B2F" w:rsidP="006804F6">
            <w:pPr>
              <w:pStyle w:val="Bold"/>
              <w:ind w:right="-824"/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English </w:t>
            </w:r>
            <w:r w:rsidR="008C543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                 </w:t>
            </w:r>
            <w:r w:rsidR="006804F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   </w:t>
            </w:r>
            <w:r w:rsidR="008C543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  reading/speaking/listening</w:t>
            </w:r>
            <w:r w:rsidR="006804F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       </w:t>
            </w:r>
            <w:r w:rsidR="002D41B5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</w:t>
            </w:r>
            <w:r w:rsidR="006804F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adv.</w:t>
            </w:r>
            <w:r w:rsidR="008C543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/fluent</w:t>
            </w:r>
            <w:r w:rsidR="006804F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/adv.</w:t>
            </w:r>
          </w:p>
          <w:p w:rsidR="008C543D" w:rsidRDefault="008C543D" w:rsidP="006804F6">
            <w:pPr>
              <w:pStyle w:val="Bold"/>
              <w:ind w:right="-682"/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Ru</w:t>
            </w:r>
            <w:r w:rsidR="006804F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ssian                   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 </w:t>
            </w:r>
            <w:r w:rsidR="006804F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reading/speaking/listening</w:t>
            </w:r>
            <w:r w:rsidR="006804F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      </w:t>
            </w:r>
            <w:r w:rsidR="002D41B5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</w:t>
            </w:r>
            <w:r w:rsidR="006804F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adv./fluent/adv. </w:t>
            </w:r>
          </w:p>
          <w:p w:rsidR="001F0B2F" w:rsidRDefault="001F0B2F" w:rsidP="006804F6">
            <w:pPr>
              <w:pStyle w:val="Bold"/>
              <w:ind w:right="-824"/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Turkish </w:t>
            </w:r>
            <w:r w:rsidR="006804F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                        reading/speaking/listening      </w:t>
            </w:r>
            <w:r w:rsidR="002D41B5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</w:t>
            </w:r>
            <w:r w:rsidR="006804F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 </w:t>
            </w:r>
            <w:proofErr w:type="spellStart"/>
            <w:r w:rsidR="006804F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Itrm</w:t>
            </w:r>
            <w:proofErr w:type="spellEnd"/>
            <w:r w:rsidR="006804F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./fluent/adv.</w:t>
            </w:r>
          </w:p>
          <w:p w:rsidR="00035F46" w:rsidRDefault="00035F46" w:rsidP="001F0B2F">
            <w:pPr>
              <w:pStyle w:val="Bold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1F0B2F" w:rsidRPr="001C1966" w:rsidRDefault="001F0B2F" w:rsidP="001F0B2F">
            <w:pPr>
              <w:pStyle w:val="Bold"/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Computer:</w:t>
            </w:r>
            <w:r w:rsidRPr="001C196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M</w:t>
            </w:r>
            <w:r w:rsidR="0078190B" w:rsidRPr="001C196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C Office (Word, Excel</w:t>
            </w:r>
            <w:r w:rsidRPr="001C196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)</w:t>
            </w:r>
            <w:r w:rsidR="0078190B" w:rsidRPr="001C196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, Windows 7.</w:t>
            </w:r>
          </w:p>
          <w:p w:rsidR="000207E9" w:rsidRPr="001C1966" w:rsidRDefault="000207E9" w:rsidP="001F0B2F">
            <w:pPr>
              <w:pStyle w:val="Bold"/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Driver License</w:t>
            </w:r>
            <w:r w:rsidRPr="001C196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:  BC</w:t>
            </w:r>
          </w:p>
          <w:p w:rsidR="000207E9" w:rsidRDefault="000207E9" w:rsidP="001F0B2F">
            <w:pPr>
              <w:pStyle w:val="Bold"/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C1966">
              <w:rPr>
                <w:rFonts w:ascii="Times New Roman" w:hAnsi="Times New Roman" w:cs="Times New Roman"/>
                <w:color w:val="000000" w:themeColor="text1"/>
                <w:sz w:val="24"/>
              </w:rPr>
              <w:t>Other skills:</w:t>
            </w:r>
            <w:r w:rsidR="0078190B" w:rsidRPr="001C196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Professional swimming (</w:t>
            </w:r>
            <w:r w:rsidR="00486CA1" w:rsidRPr="001C196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certified lifeguard</w:t>
            </w:r>
            <w:r w:rsidR="0078190B" w:rsidRPr="001C196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)</w:t>
            </w:r>
            <w:r w:rsidR="00486CA1" w:rsidRPr="001C1966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.</w:t>
            </w:r>
          </w:p>
          <w:p w:rsidR="00043C61" w:rsidRPr="00043C61" w:rsidRDefault="00043C61" w:rsidP="001F0B2F">
            <w:pPr>
              <w:pStyle w:val="Bold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43C61">
              <w:rPr>
                <w:rFonts w:ascii="Times New Roman" w:hAnsi="Times New Roman" w:cs="Times New Roman"/>
                <w:color w:val="000000" w:themeColor="text1"/>
                <w:sz w:val="24"/>
              </w:rPr>
              <w:t>Few words which describe me:</w:t>
            </w:r>
            <w:r w:rsidR="00031E0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031E0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More </w:t>
            </w:r>
            <w:r w:rsidR="00031E0D" w:rsidRPr="00031E0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doer than thinker</w:t>
            </w:r>
          </w:p>
          <w:p w:rsidR="000207E9" w:rsidRPr="001C1966" w:rsidRDefault="000207E9" w:rsidP="001F0B2F">
            <w:pPr>
              <w:pStyle w:val="Bold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467" w:type="dxa"/>
          </w:tcPr>
          <w:p w:rsidR="001F0B2F" w:rsidRPr="001C1966" w:rsidRDefault="001F0B2F" w:rsidP="00142893">
            <w:pPr>
              <w:pStyle w:val="Dates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1F0B2F" w:rsidRPr="001C1966" w:rsidTr="006804F6">
        <w:trPr>
          <w:gridAfter w:val="2"/>
          <w:wAfter w:w="2467" w:type="dxa"/>
          <w:trHeight w:val="576"/>
        </w:trPr>
        <w:tc>
          <w:tcPr>
            <w:tcW w:w="10558" w:type="dxa"/>
            <w:gridSpan w:val="3"/>
            <w:tcMar>
              <w:bottom w:w="259" w:type="dxa"/>
            </w:tcMar>
          </w:tcPr>
          <w:p w:rsidR="001F0B2F" w:rsidRPr="001C1966" w:rsidRDefault="001F0B2F" w:rsidP="00142893">
            <w:pPr>
              <w:pStyle w:val="Italics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1F0B2F" w:rsidRPr="001C1966" w:rsidRDefault="001F0B2F" w:rsidP="0014289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bookmarkEnd w:id="0"/>
      <w:bookmarkEnd w:id="1"/>
    </w:tbl>
    <w:p w:rsidR="00E00698" w:rsidRPr="001C1966" w:rsidRDefault="00E00698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E00698" w:rsidRPr="001C1966" w:rsidSect="00221135">
      <w:pgSz w:w="12240" w:h="15840"/>
      <w:pgMar w:top="851" w:right="1800" w:bottom="90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660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FC4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546E6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A08499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31F81"/>
    <w:multiLevelType w:val="multilevel"/>
    <w:tmpl w:val="C132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A7462"/>
    <w:multiLevelType w:val="multilevel"/>
    <w:tmpl w:val="672E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193D60"/>
    <w:multiLevelType w:val="hybridMultilevel"/>
    <w:tmpl w:val="941ED220"/>
    <w:lvl w:ilvl="0" w:tplc="928C7D54">
      <w:start w:val="5"/>
      <w:numFmt w:val="bullet"/>
      <w:pStyle w:val="a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4"/>
  </w:num>
  <w:num w:numId="5">
    <w:abstractNumId w:val="19"/>
  </w:num>
  <w:num w:numId="6">
    <w:abstractNumId w:val="15"/>
  </w:num>
  <w:num w:numId="7">
    <w:abstractNumId w:val="20"/>
  </w:num>
  <w:num w:numId="8">
    <w:abstractNumId w:val="10"/>
  </w:num>
  <w:num w:numId="9">
    <w:abstractNumId w:val="16"/>
  </w:num>
  <w:num w:numId="10">
    <w:abstractNumId w:val="6"/>
  </w:num>
  <w:num w:numId="11">
    <w:abstractNumId w:val="21"/>
  </w:num>
  <w:num w:numId="12">
    <w:abstractNumId w:val="8"/>
  </w:num>
  <w:num w:numId="13">
    <w:abstractNumId w:val="12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7"/>
  </w:num>
  <w:num w:numId="21">
    <w:abstractNumId w:val="13"/>
  </w:num>
  <w:num w:numId="22">
    <w:abstractNumId w:val="11"/>
  </w:num>
  <w:num w:numId="23">
    <w:abstractNumId w:val="17"/>
  </w:num>
  <w:num w:numId="24">
    <w:abstractNumId w:val="17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attachedTemplate r:id="rId1"/>
  <w:stylePaneFormatFilter w:val="1021"/>
  <w:defaultTabStop w:val="720"/>
  <w:drawingGridHorizontalSpacing w:val="110"/>
  <w:displayHorizontalDrawingGridEvery w:val="2"/>
  <w:characterSpacingControl w:val="doNotCompress"/>
  <w:compat>
    <w:doNotSnapToGridInCell/>
    <w:doNotWrapTextWithPunct/>
    <w:doNotUseEastAsianBreakRules/>
    <w:growAutofit/>
    <w:useFELayout/>
  </w:compat>
  <w:rsids>
    <w:rsidRoot w:val="006C6B56"/>
    <w:rsid w:val="000207E9"/>
    <w:rsid w:val="00031E0D"/>
    <w:rsid w:val="00035F46"/>
    <w:rsid w:val="000413C1"/>
    <w:rsid w:val="00043C61"/>
    <w:rsid w:val="000A1451"/>
    <w:rsid w:val="000F77D1"/>
    <w:rsid w:val="001217D9"/>
    <w:rsid w:val="0016278C"/>
    <w:rsid w:val="001C1966"/>
    <w:rsid w:val="001E2EFA"/>
    <w:rsid w:val="001F0B2F"/>
    <w:rsid w:val="00221135"/>
    <w:rsid w:val="002D41B5"/>
    <w:rsid w:val="003265D9"/>
    <w:rsid w:val="00357616"/>
    <w:rsid w:val="003850FD"/>
    <w:rsid w:val="003C0BB5"/>
    <w:rsid w:val="003E3E8A"/>
    <w:rsid w:val="003F33B6"/>
    <w:rsid w:val="0044460F"/>
    <w:rsid w:val="00486CA1"/>
    <w:rsid w:val="00487333"/>
    <w:rsid w:val="004D49CC"/>
    <w:rsid w:val="00516A84"/>
    <w:rsid w:val="00650AD0"/>
    <w:rsid w:val="006804F6"/>
    <w:rsid w:val="006A2077"/>
    <w:rsid w:val="006A257B"/>
    <w:rsid w:val="006C6B56"/>
    <w:rsid w:val="0078190B"/>
    <w:rsid w:val="007D001C"/>
    <w:rsid w:val="00897ADB"/>
    <w:rsid w:val="008C543D"/>
    <w:rsid w:val="008F595D"/>
    <w:rsid w:val="009B6A6A"/>
    <w:rsid w:val="009D20AA"/>
    <w:rsid w:val="00A31F7A"/>
    <w:rsid w:val="00A86206"/>
    <w:rsid w:val="00AD1C5D"/>
    <w:rsid w:val="00AF5510"/>
    <w:rsid w:val="00B1452F"/>
    <w:rsid w:val="00B213CD"/>
    <w:rsid w:val="00B232E9"/>
    <w:rsid w:val="00B5484A"/>
    <w:rsid w:val="00B6542C"/>
    <w:rsid w:val="00B87E8D"/>
    <w:rsid w:val="00BD5C4C"/>
    <w:rsid w:val="00C925D4"/>
    <w:rsid w:val="00CB4A74"/>
    <w:rsid w:val="00CD4D38"/>
    <w:rsid w:val="00CE5F0C"/>
    <w:rsid w:val="00D443EA"/>
    <w:rsid w:val="00D72BE9"/>
    <w:rsid w:val="00D81033"/>
    <w:rsid w:val="00E00698"/>
    <w:rsid w:val="00E85D1D"/>
    <w:rsid w:val="00F7111D"/>
    <w:rsid w:val="00FE0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semiHidden/>
    <w:qFormat/>
    <w:rsid w:val="00CE5F0C"/>
    <w:pPr>
      <w:spacing w:after="0" w:line="264" w:lineRule="auto"/>
    </w:pPr>
    <w:rPr>
      <w:sz w:val="16"/>
    </w:rPr>
  </w:style>
  <w:style w:type="paragraph" w:styleId="1">
    <w:name w:val="heading 1"/>
    <w:basedOn w:val="a0"/>
    <w:next w:val="a0"/>
    <w:link w:val="10"/>
    <w:uiPriority w:val="1"/>
    <w:semiHidden/>
    <w:qFormat/>
    <w:rsid w:val="00CE5F0C"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2">
    <w:name w:val="heading 2"/>
    <w:basedOn w:val="a0"/>
    <w:next w:val="a0"/>
    <w:link w:val="20"/>
    <w:uiPriority w:val="1"/>
    <w:semiHidden/>
    <w:qFormat/>
    <w:rsid w:val="00CE5F0C"/>
    <w:pPr>
      <w:outlineLvl w:val="1"/>
    </w:pPr>
    <w:rPr>
      <w:caps/>
      <w:color w:val="595959" w:themeColor="text1" w:themeTint="A6"/>
      <w:spacing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rsid w:val="00CE5F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1"/>
    <w:uiPriority w:val="99"/>
    <w:semiHidden/>
    <w:rsid w:val="00CE5F0C"/>
    <w:rPr>
      <w:color w:val="808080"/>
    </w:rPr>
  </w:style>
  <w:style w:type="paragraph" w:styleId="a6">
    <w:name w:val="Balloon Text"/>
    <w:basedOn w:val="a0"/>
    <w:link w:val="a7"/>
    <w:semiHidden/>
    <w:unhideWhenUsed/>
    <w:rsid w:val="00CE5F0C"/>
    <w:pPr>
      <w:spacing w:line="240" w:lineRule="auto"/>
    </w:pPr>
    <w:rPr>
      <w:rFonts w:ascii="Tahoma" w:hAnsi="Tahoma" w:cs="Tahoma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E5F0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1"/>
    <w:semiHidden/>
    <w:rsid w:val="00CE5F0C"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a0"/>
    <w:qFormat/>
    <w:rsid w:val="00CE5F0C"/>
    <w:rPr>
      <w:color w:val="595959" w:themeColor="text1" w:themeTint="A6"/>
      <w:spacing w:val="10"/>
    </w:rPr>
  </w:style>
  <w:style w:type="character" w:customStyle="1" w:styleId="20">
    <w:name w:val="Заголовок 2 Знак"/>
    <w:basedOn w:val="a1"/>
    <w:link w:val="2"/>
    <w:uiPriority w:val="1"/>
    <w:semiHidden/>
    <w:rsid w:val="00CE5F0C"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a0"/>
    <w:qFormat/>
    <w:rsid w:val="00CE5F0C"/>
    <w:rPr>
      <w:b/>
      <w:spacing w:val="10"/>
    </w:rPr>
  </w:style>
  <w:style w:type="paragraph" w:customStyle="1" w:styleId="Dates">
    <w:name w:val="Dates"/>
    <w:basedOn w:val="a0"/>
    <w:qFormat/>
    <w:rsid w:val="00CE5F0C"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a0"/>
    <w:qFormat/>
    <w:rsid w:val="00CE5F0C"/>
    <w:pPr>
      <w:spacing w:after="80"/>
    </w:pPr>
    <w:rPr>
      <w:i/>
    </w:rPr>
  </w:style>
  <w:style w:type="paragraph" w:styleId="a">
    <w:name w:val="List Paragraph"/>
    <w:basedOn w:val="a0"/>
    <w:uiPriority w:val="34"/>
    <w:qFormat/>
    <w:rsid w:val="00CE5F0C"/>
    <w:pPr>
      <w:numPr>
        <w:numId w:val="20"/>
      </w:numPr>
      <w:spacing w:after="80"/>
    </w:pPr>
  </w:style>
  <w:style w:type="paragraph" w:customStyle="1" w:styleId="Copy">
    <w:name w:val="Copy"/>
    <w:basedOn w:val="a0"/>
    <w:qFormat/>
    <w:rsid w:val="00CE5F0C"/>
    <w:pPr>
      <w:spacing w:after="80"/>
    </w:pPr>
  </w:style>
  <w:style w:type="paragraph" w:customStyle="1" w:styleId="PlaceholderAutotext10">
    <w:name w:val="PlaceholderAutotext_10"/>
    <w:rsid w:val="00CE5F0C"/>
    <w:rPr>
      <w:rFonts w:eastAsiaTheme="minorEastAsia"/>
    </w:rPr>
  </w:style>
  <w:style w:type="paragraph" w:customStyle="1" w:styleId="YourName">
    <w:name w:val="Your Name"/>
    <w:basedOn w:val="a0"/>
    <w:qFormat/>
    <w:rsid w:val="00CE5F0C"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a0"/>
    <w:qFormat/>
    <w:rsid w:val="00CE5F0C"/>
    <w:rPr>
      <w:caps/>
      <w:color w:val="595959" w:themeColor="text1" w:themeTint="A6"/>
      <w:spacing w:val="20"/>
    </w:rPr>
  </w:style>
  <w:style w:type="character" w:styleId="a8">
    <w:name w:val="Hyperlink"/>
    <w:basedOn w:val="a1"/>
    <w:uiPriority w:val="99"/>
    <w:unhideWhenUsed/>
    <w:rsid w:val="000A1451"/>
    <w:rPr>
      <w:color w:val="0000FF" w:themeColor="hyperlink"/>
      <w:u w:val="single"/>
    </w:rPr>
  </w:style>
  <w:style w:type="character" w:styleId="a9">
    <w:name w:val="FollowedHyperlink"/>
    <w:basedOn w:val="a1"/>
    <w:uiPriority w:val="99"/>
    <w:semiHidden/>
    <w:unhideWhenUsed/>
    <w:rsid w:val="000A14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fasovaguln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%2015\AppData\Roaming\Microsoft\Templates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FB775984D341898DF1281D09CC4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C33B-3578-4AA2-A114-A931A742C675}"/>
      </w:docPartPr>
      <w:docPartBody>
        <w:p w:rsidR="00A17D30" w:rsidRDefault="00FA6966" w:rsidP="00FA6966">
          <w:pPr>
            <w:pStyle w:val="4EFB775984D341898DF1281D09CC4B04"/>
          </w:pPr>
          <w:r>
            <w:rPr>
              <w:rStyle w:val="a4"/>
            </w:rPr>
            <w:t>[Start Date]</w:t>
          </w:r>
        </w:p>
      </w:docPartBody>
    </w:docPart>
    <w:docPart>
      <w:docPartPr>
        <w:name w:val="E7816FBECABA4E2CAE8A09FDE053D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5EB1D-66AC-4639-A11E-13CD945C4F4C}"/>
      </w:docPartPr>
      <w:docPartBody>
        <w:p w:rsidR="00A17D30" w:rsidRDefault="00FA6966" w:rsidP="00FA6966">
          <w:pPr>
            <w:pStyle w:val="E7816FBECABA4E2CAE8A09FDE053D5CA"/>
          </w:pPr>
          <w:r>
            <w:rPr>
              <w:rStyle w:val="a4"/>
            </w:rPr>
            <w:t>[End Date]</w:t>
          </w:r>
        </w:p>
      </w:docPartBody>
    </w:docPart>
    <w:docPart>
      <w:docPartPr>
        <w:name w:val="C8E57767D8E34D31BE9A0BFAB7EA03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0D1E2-5627-4D80-B896-52CC8F9036AF}"/>
      </w:docPartPr>
      <w:docPartBody>
        <w:p w:rsidR="00770363" w:rsidRDefault="004C03AD" w:rsidP="004C03AD">
          <w:pPr>
            <w:pStyle w:val="C8E57767D8E34D31BE9A0BFAB7EA03B3"/>
          </w:pPr>
          <w:r>
            <w:rPr>
              <w:rStyle w:val="a4"/>
            </w:rPr>
            <w:t>[Start Date]</w:t>
          </w:r>
        </w:p>
      </w:docPartBody>
    </w:docPart>
    <w:docPart>
      <w:docPartPr>
        <w:name w:val="1E70964853F245799B48FB7D89A7A4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B69E9B-9E37-4E26-AA21-41E4928BB0E9}"/>
      </w:docPartPr>
      <w:docPartBody>
        <w:p w:rsidR="00770363" w:rsidRDefault="004C03AD" w:rsidP="004C03AD">
          <w:pPr>
            <w:pStyle w:val="1E70964853F245799B48FB7D89A7A411"/>
          </w:pPr>
          <w:r>
            <w:rPr>
              <w:rStyle w:val="a4"/>
            </w:rPr>
            <w:t>[End Date]</w:t>
          </w:r>
        </w:p>
      </w:docPartBody>
    </w:docPart>
    <w:docPart>
      <w:docPartPr>
        <w:name w:val="D4D3B64F0191495E9283EA0E2F85B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3C029D-AD7A-4E89-ACDC-FAD1A23766E7}"/>
      </w:docPartPr>
      <w:docPartBody>
        <w:p w:rsidR="00770363" w:rsidRDefault="004C03AD" w:rsidP="004C03AD">
          <w:pPr>
            <w:pStyle w:val="D4D3B64F0191495E9283EA0E2F85B303"/>
          </w:pPr>
          <w:r>
            <w:rPr>
              <w:rStyle w:val="a4"/>
            </w:rPr>
            <w:t>[Start Date]</w:t>
          </w:r>
        </w:p>
      </w:docPartBody>
    </w:docPart>
    <w:docPart>
      <w:docPartPr>
        <w:name w:val="C8B43E77023B4326A4D405771CE97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9788CE-6137-4EB1-B4D3-A1D139ECD675}"/>
      </w:docPartPr>
      <w:docPartBody>
        <w:p w:rsidR="00770363" w:rsidRDefault="004C03AD" w:rsidP="004C03AD">
          <w:pPr>
            <w:pStyle w:val="C8B43E77023B4326A4D405771CE97B08"/>
          </w:pPr>
          <w:r>
            <w:rPr>
              <w:rStyle w:val="a4"/>
            </w:rPr>
            <w:t>[End Date]</w:t>
          </w:r>
        </w:p>
      </w:docPartBody>
    </w:docPart>
    <w:docPart>
      <w:docPartPr>
        <w:name w:val="7AFDE7D5A6F04BE3BB74EB8BAD4D77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99855B-BA97-4EE2-9AE0-CEE1A2ADFBFC}"/>
      </w:docPartPr>
      <w:docPartBody>
        <w:p w:rsidR="00770363" w:rsidRDefault="004C03AD" w:rsidP="004C03AD">
          <w:pPr>
            <w:pStyle w:val="7AFDE7D5A6F04BE3BB74EB8BAD4D7790"/>
          </w:pPr>
          <w:r>
            <w:t>[Buffalo,NY]</w:t>
          </w:r>
        </w:p>
      </w:docPartBody>
    </w:docPart>
    <w:docPart>
      <w:docPartPr>
        <w:name w:val="2F82C3E265394DB5BDE71B1D5A38F7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AE9FFE-A4F9-4565-9D1A-29DE58579FC3}"/>
      </w:docPartPr>
      <w:docPartBody>
        <w:p w:rsidR="00770363" w:rsidRDefault="004C03AD" w:rsidP="004C03AD">
          <w:pPr>
            <w:pStyle w:val="2F82C3E265394DB5BDE71B1D5A38F7D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93D60"/>
    <w:multiLevelType w:val="hybridMultilevel"/>
    <w:tmpl w:val="941ED220"/>
    <w:lvl w:ilvl="0" w:tplc="928C7D54">
      <w:start w:val="5"/>
      <w:numFmt w:val="bullet"/>
      <w:pStyle w:val="a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B1CDC"/>
    <w:rsid w:val="001316B7"/>
    <w:rsid w:val="00165965"/>
    <w:rsid w:val="0019667D"/>
    <w:rsid w:val="004A3687"/>
    <w:rsid w:val="004C03AD"/>
    <w:rsid w:val="005042E4"/>
    <w:rsid w:val="005B1CDC"/>
    <w:rsid w:val="005D194A"/>
    <w:rsid w:val="00770363"/>
    <w:rsid w:val="007F7D00"/>
    <w:rsid w:val="009613E2"/>
    <w:rsid w:val="00981D81"/>
    <w:rsid w:val="00A17D30"/>
    <w:rsid w:val="00BA53C5"/>
    <w:rsid w:val="00C75F7B"/>
    <w:rsid w:val="00C85ABA"/>
    <w:rsid w:val="00E56ABA"/>
    <w:rsid w:val="00EE16F0"/>
    <w:rsid w:val="00F26809"/>
    <w:rsid w:val="00FA6966"/>
    <w:rsid w:val="00FF29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7D3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98B408EB3A6447D82D63ACC4BDBB110">
    <w:name w:val="D98B408EB3A6447D82D63ACC4BDBB110"/>
    <w:rsid w:val="00A17D30"/>
  </w:style>
  <w:style w:type="paragraph" w:customStyle="1" w:styleId="30C9C453CAD0465E89C5EC5C781745B0">
    <w:name w:val="30C9C453CAD0465E89C5EC5C781745B0"/>
    <w:rsid w:val="00A17D30"/>
  </w:style>
  <w:style w:type="paragraph" w:customStyle="1" w:styleId="229626297E4E42BF85578748C78D2336">
    <w:name w:val="229626297E4E42BF85578748C78D2336"/>
    <w:rsid w:val="00A17D30"/>
  </w:style>
  <w:style w:type="paragraph" w:customStyle="1" w:styleId="F24900BCD8F248BAA02D97C7ABCB1F55">
    <w:name w:val="F24900BCD8F248BAA02D97C7ABCB1F55"/>
    <w:rsid w:val="00A17D30"/>
  </w:style>
  <w:style w:type="paragraph" w:customStyle="1" w:styleId="871792FCA11D4B339865FC19D89F6B0F">
    <w:name w:val="871792FCA11D4B339865FC19D89F6B0F"/>
    <w:rsid w:val="00A17D30"/>
  </w:style>
  <w:style w:type="paragraph" w:customStyle="1" w:styleId="4561AF9FDB7A430D9EA3C297AFBF2EC9">
    <w:name w:val="4561AF9FDB7A430D9EA3C297AFBF2EC9"/>
    <w:rsid w:val="00A17D30"/>
  </w:style>
  <w:style w:type="paragraph" w:styleId="a">
    <w:name w:val="List Paragraph"/>
    <w:basedOn w:val="a0"/>
    <w:uiPriority w:val="34"/>
    <w:qFormat/>
    <w:rsid w:val="00A17D30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68A1596814C14852B4B092100E85B04E">
    <w:name w:val="68A1596814C14852B4B092100E85B04E"/>
    <w:rsid w:val="00A17D30"/>
  </w:style>
  <w:style w:type="paragraph" w:customStyle="1" w:styleId="7A9C7C149B5C4C90B509E14429C44E8F">
    <w:name w:val="7A9C7C149B5C4C90B509E14429C44E8F"/>
    <w:rsid w:val="00A17D30"/>
  </w:style>
  <w:style w:type="paragraph" w:customStyle="1" w:styleId="A1E27B6E24724D3EBF3CB01AB72EE255">
    <w:name w:val="A1E27B6E24724D3EBF3CB01AB72EE255"/>
    <w:rsid w:val="00A17D30"/>
  </w:style>
  <w:style w:type="character" w:styleId="a4">
    <w:name w:val="Placeholder Text"/>
    <w:basedOn w:val="a1"/>
    <w:uiPriority w:val="99"/>
    <w:semiHidden/>
    <w:rsid w:val="005042E4"/>
    <w:rPr>
      <w:color w:val="808080"/>
    </w:rPr>
  </w:style>
  <w:style w:type="paragraph" w:customStyle="1" w:styleId="792DD6B68EBD49E7B2C1EC5E91116270">
    <w:name w:val="792DD6B68EBD49E7B2C1EC5E91116270"/>
    <w:rsid w:val="00A17D30"/>
  </w:style>
  <w:style w:type="paragraph" w:customStyle="1" w:styleId="967291DBFAF44F13BD9FB3240B796433">
    <w:name w:val="967291DBFAF44F13BD9FB3240B796433"/>
    <w:rsid w:val="00A17D30"/>
  </w:style>
  <w:style w:type="paragraph" w:customStyle="1" w:styleId="416CC840B1054B01AF355CEA6F8D4C99">
    <w:name w:val="416CC840B1054B01AF355CEA6F8D4C99"/>
    <w:rsid w:val="00A17D30"/>
  </w:style>
  <w:style w:type="paragraph" w:customStyle="1" w:styleId="E022AE5CCEDE44D4B4780FB7525F8E7E">
    <w:name w:val="E022AE5CCEDE44D4B4780FB7525F8E7E"/>
    <w:rsid w:val="00A17D30"/>
  </w:style>
  <w:style w:type="paragraph" w:customStyle="1" w:styleId="36462AF5E68F4502900DFABFDCCDFE2F">
    <w:name w:val="36462AF5E68F4502900DFABFDCCDFE2F"/>
    <w:rsid w:val="00A17D30"/>
  </w:style>
  <w:style w:type="paragraph" w:customStyle="1" w:styleId="6CD7C381320C4F73BD2AC5D2EEB7C835">
    <w:name w:val="6CD7C381320C4F73BD2AC5D2EEB7C835"/>
    <w:rsid w:val="00A17D30"/>
  </w:style>
  <w:style w:type="paragraph" w:customStyle="1" w:styleId="A6E25612859245EDB33A9E8B6F4D40D9">
    <w:name w:val="A6E25612859245EDB33A9E8B6F4D40D9"/>
    <w:rsid w:val="00A17D30"/>
  </w:style>
  <w:style w:type="paragraph" w:customStyle="1" w:styleId="447734E9E74D42F197DB0D7062462A75">
    <w:name w:val="447734E9E74D42F197DB0D7062462A75"/>
    <w:rsid w:val="00A17D30"/>
  </w:style>
  <w:style w:type="paragraph" w:customStyle="1" w:styleId="2635B8B1DDD94C1B9B40519661CED458">
    <w:name w:val="2635B8B1DDD94C1B9B40519661CED458"/>
    <w:rsid w:val="00A17D30"/>
  </w:style>
  <w:style w:type="paragraph" w:customStyle="1" w:styleId="DD9C0B3E1D274BDE8E48667642933231">
    <w:name w:val="DD9C0B3E1D274BDE8E48667642933231"/>
    <w:rsid w:val="00A17D30"/>
  </w:style>
  <w:style w:type="paragraph" w:customStyle="1" w:styleId="43959216896D4272AF4203B6A2E8AE6C">
    <w:name w:val="43959216896D4272AF4203B6A2E8AE6C"/>
    <w:rsid w:val="00A17D30"/>
  </w:style>
  <w:style w:type="paragraph" w:customStyle="1" w:styleId="9A3D1B1E54524236AD20024DA0DF8BF5">
    <w:name w:val="9A3D1B1E54524236AD20024DA0DF8BF5"/>
    <w:rsid w:val="00A17D30"/>
  </w:style>
  <w:style w:type="paragraph" w:customStyle="1" w:styleId="D4791FBD95F643DBB05DCA05C1FEAE75">
    <w:name w:val="D4791FBD95F643DBB05DCA05C1FEAE75"/>
    <w:rsid w:val="00A17D30"/>
  </w:style>
  <w:style w:type="paragraph" w:customStyle="1" w:styleId="E1EEE3D3F5824AC28D457A5290528DBC">
    <w:name w:val="E1EEE3D3F5824AC28D457A5290528DBC"/>
    <w:rsid w:val="00A17D30"/>
  </w:style>
  <w:style w:type="paragraph" w:customStyle="1" w:styleId="9BFFC862CC85447D8CDB19ABF0D856AB">
    <w:name w:val="9BFFC862CC85447D8CDB19ABF0D856AB"/>
    <w:rsid w:val="00A17D30"/>
  </w:style>
  <w:style w:type="paragraph" w:customStyle="1" w:styleId="119EC1D6AB2747B38E2B07E021C6A23C">
    <w:name w:val="119EC1D6AB2747B38E2B07E021C6A23C"/>
    <w:rsid w:val="00A17D30"/>
  </w:style>
  <w:style w:type="paragraph" w:customStyle="1" w:styleId="E6440DE638A842AE81507B229EDEF9EB">
    <w:name w:val="E6440DE638A842AE81507B229EDEF9EB"/>
    <w:rsid w:val="00A17D30"/>
  </w:style>
  <w:style w:type="paragraph" w:customStyle="1" w:styleId="3B64B3A57C254EA1833E63B16375F07C">
    <w:name w:val="3B64B3A57C254EA1833E63B16375F07C"/>
    <w:rsid w:val="00A17D30"/>
  </w:style>
  <w:style w:type="paragraph" w:customStyle="1" w:styleId="D18AD93E938B486B940191504EB7AFFE">
    <w:name w:val="D18AD93E938B486B940191504EB7AFFE"/>
    <w:rsid w:val="00A17D30"/>
  </w:style>
  <w:style w:type="paragraph" w:customStyle="1" w:styleId="EB6B49D948B34470B3EFD5D26F6D7299">
    <w:name w:val="EB6B49D948B34470B3EFD5D26F6D7299"/>
    <w:rsid w:val="00A17D30"/>
  </w:style>
  <w:style w:type="paragraph" w:customStyle="1" w:styleId="B4BFAE89D4CC465594045015D732049F">
    <w:name w:val="B4BFAE89D4CC465594045015D732049F"/>
    <w:rsid w:val="00A17D30"/>
  </w:style>
  <w:style w:type="paragraph" w:customStyle="1" w:styleId="BA6CE48735B4483983E3DED5B080B27B">
    <w:name w:val="BA6CE48735B4483983E3DED5B080B27B"/>
    <w:rsid w:val="00A17D30"/>
  </w:style>
  <w:style w:type="paragraph" w:customStyle="1" w:styleId="71A2CA6CAB0544C283CA4D9712EFD145">
    <w:name w:val="71A2CA6CAB0544C283CA4D9712EFD145"/>
    <w:rsid w:val="00A17D30"/>
  </w:style>
  <w:style w:type="paragraph" w:customStyle="1" w:styleId="90A69992F2E8472C9938974410DF9A0C">
    <w:name w:val="90A69992F2E8472C9938974410DF9A0C"/>
    <w:rsid w:val="00A17D30"/>
  </w:style>
  <w:style w:type="paragraph" w:customStyle="1" w:styleId="E8DC7CA0FE07487898E3766592EA1DD8">
    <w:name w:val="E8DC7CA0FE07487898E3766592EA1DD8"/>
    <w:rsid w:val="005B1CDC"/>
  </w:style>
  <w:style w:type="paragraph" w:customStyle="1" w:styleId="C712F43B5E6C42A9AE628F64E8812D1A">
    <w:name w:val="C712F43B5E6C42A9AE628F64E8812D1A"/>
    <w:rsid w:val="005B1CDC"/>
  </w:style>
  <w:style w:type="paragraph" w:customStyle="1" w:styleId="113CDCEBCB4648D790C30736B37190B2">
    <w:name w:val="113CDCEBCB4648D790C30736B37190B2"/>
    <w:rsid w:val="005B1CDC"/>
  </w:style>
  <w:style w:type="paragraph" w:customStyle="1" w:styleId="C99211B9CBFA43F59830752C1DA15D27">
    <w:name w:val="C99211B9CBFA43F59830752C1DA15D27"/>
    <w:rsid w:val="005B1CDC"/>
  </w:style>
  <w:style w:type="paragraph" w:customStyle="1" w:styleId="8CD5251015654F92A51437A7F01E7B82">
    <w:name w:val="8CD5251015654F92A51437A7F01E7B82"/>
    <w:rsid w:val="005B1CDC"/>
  </w:style>
  <w:style w:type="paragraph" w:customStyle="1" w:styleId="8FD286739BE94B61BA5507B1A4C0AAC1">
    <w:name w:val="8FD286739BE94B61BA5507B1A4C0AAC1"/>
    <w:rsid w:val="005B1CDC"/>
  </w:style>
  <w:style w:type="paragraph" w:customStyle="1" w:styleId="D8CE735282474500BBFF25EC799A3AFC">
    <w:name w:val="D8CE735282474500BBFF25EC799A3AFC"/>
    <w:rsid w:val="005B1CDC"/>
  </w:style>
  <w:style w:type="paragraph" w:customStyle="1" w:styleId="51B37C9FDE2F43E185F15EE8D54593F0">
    <w:name w:val="51B37C9FDE2F43E185F15EE8D54593F0"/>
    <w:rsid w:val="005B1CDC"/>
  </w:style>
  <w:style w:type="paragraph" w:customStyle="1" w:styleId="51DC2CEA1BB0476AA313E7347E89EAE5">
    <w:name w:val="51DC2CEA1BB0476AA313E7347E89EAE5"/>
    <w:rsid w:val="005B1CDC"/>
  </w:style>
  <w:style w:type="paragraph" w:customStyle="1" w:styleId="4AC61013893B413FAB6D37D518B28847">
    <w:name w:val="4AC61013893B413FAB6D37D518B28847"/>
    <w:rsid w:val="00FA6966"/>
    <w:pPr>
      <w:spacing w:after="160" w:line="259" w:lineRule="auto"/>
    </w:pPr>
  </w:style>
  <w:style w:type="paragraph" w:customStyle="1" w:styleId="FFA1C12C65384FE5BEB883766E91A006">
    <w:name w:val="FFA1C12C65384FE5BEB883766E91A006"/>
    <w:rsid w:val="00FA6966"/>
    <w:pPr>
      <w:spacing w:after="160" w:line="259" w:lineRule="auto"/>
    </w:pPr>
  </w:style>
  <w:style w:type="paragraph" w:customStyle="1" w:styleId="662CF03128A04B3A8EB5475CD7A0ABC5">
    <w:name w:val="662CF03128A04B3A8EB5475CD7A0ABC5"/>
    <w:rsid w:val="00FA6966"/>
    <w:pPr>
      <w:spacing w:after="160" w:line="259" w:lineRule="auto"/>
    </w:pPr>
  </w:style>
  <w:style w:type="paragraph" w:customStyle="1" w:styleId="4EFB775984D341898DF1281D09CC4B04">
    <w:name w:val="4EFB775984D341898DF1281D09CC4B04"/>
    <w:rsid w:val="00FA6966"/>
    <w:pPr>
      <w:spacing w:after="160" w:line="259" w:lineRule="auto"/>
    </w:pPr>
  </w:style>
  <w:style w:type="paragraph" w:customStyle="1" w:styleId="E7816FBECABA4E2CAE8A09FDE053D5CA">
    <w:name w:val="E7816FBECABA4E2CAE8A09FDE053D5CA"/>
    <w:rsid w:val="00FA6966"/>
    <w:pPr>
      <w:spacing w:after="160" w:line="259" w:lineRule="auto"/>
    </w:pPr>
  </w:style>
  <w:style w:type="paragraph" w:customStyle="1" w:styleId="5E9E6DFD8D194D599B4938E21689C4D7">
    <w:name w:val="5E9E6DFD8D194D599B4938E21689C4D7"/>
    <w:rsid w:val="004C03AD"/>
    <w:rPr>
      <w:lang w:val="ru-RU" w:eastAsia="ru-RU"/>
    </w:rPr>
  </w:style>
  <w:style w:type="paragraph" w:customStyle="1" w:styleId="02A4B43C0C0D40369606D843E25DC65B">
    <w:name w:val="02A4B43C0C0D40369606D843E25DC65B"/>
    <w:rsid w:val="004C03AD"/>
    <w:rPr>
      <w:lang w:val="ru-RU" w:eastAsia="ru-RU"/>
    </w:rPr>
  </w:style>
  <w:style w:type="paragraph" w:customStyle="1" w:styleId="4B214827DA504D5E9447ED65339B443E">
    <w:name w:val="4B214827DA504D5E9447ED65339B443E"/>
    <w:rsid w:val="004C03AD"/>
    <w:rPr>
      <w:lang w:val="ru-RU" w:eastAsia="ru-RU"/>
    </w:rPr>
  </w:style>
  <w:style w:type="paragraph" w:customStyle="1" w:styleId="8D2D45D4F1E64576BA8DC53FBF92AFBB">
    <w:name w:val="8D2D45D4F1E64576BA8DC53FBF92AFBB"/>
    <w:rsid w:val="004C03AD"/>
    <w:rPr>
      <w:lang w:val="ru-RU" w:eastAsia="ru-RU"/>
    </w:rPr>
  </w:style>
  <w:style w:type="paragraph" w:customStyle="1" w:styleId="D90CAC94872541C58A53C5B3ACEBA48C">
    <w:name w:val="D90CAC94872541C58A53C5B3ACEBA48C"/>
    <w:rsid w:val="004C03AD"/>
    <w:rPr>
      <w:lang w:val="ru-RU" w:eastAsia="ru-RU"/>
    </w:rPr>
  </w:style>
  <w:style w:type="paragraph" w:customStyle="1" w:styleId="24994DA316EC413CAFE449C3450366DD">
    <w:name w:val="24994DA316EC413CAFE449C3450366DD"/>
    <w:rsid w:val="004C03AD"/>
    <w:rPr>
      <w:lang w:val="ru-RU" w:eastAsia="ru-RU"/>
    </w:rPr>
  </w:style>
  <w:style w:type="paragraph" w:customStyle="1" w:styleId="4BA8A9C8FF214455B0345616A5E05E78">
    <w:name w:val="4BA8A9C8FF214455B0345616A5E05E78"/>
    <w:rsid w:val="004C03AD"/>
    <w:rPr>
      <w:lang w:val="ru-RU" w:eastAsia="ru-RU"/>
    </w:rPr>
  </w:style>
  <w:style w:type="paragraph" w:customStyle="1" w:styleId="A228599DBDBE4BF48CCF49FF03E8B5BA">
    <w:name w:val="A228599DBDBE4BF48CCF49FF03E8B5BA"/>
    <w:rsid w:val="004C03AD"/>
    <w:rPr>
      <w:lang w:val="ru-RU" w:eastAsia="ru-RU"/>
    </w:rPr>
  </w:style>
  <w:style w:type="paragraph" w:customStyle="1" w:styleId="1262071D143B47D3855FA278690EDD3E">
    <w:name w:val="1262071D143B47D3855FA278690EDD3E"/>
    <w:rsid w:val="004C03AD"/>
    <w:rPr>
      <w:lang w:val="ru-RU" w:eastAsia="ru-RU"/>
    </w:rPr>
  </w:style>
  <w:style w:type="paragraph" w:customStyle="1" w:styleId="3FA8FFE5279F49728883526B6316FA6F">
    <w:name w:val="3FA8FFE5279F49728883526B6316FA6F"/>
    <w:rsid w:val="004C03AD"/>
    <w:rPr>
      <w:lang w:val="ru-RU" w:eastAsia="ru-RU"/>
    </w:rPr>
  </w:style>
  <w:style w:type="paragraph" w:customStyle="1" w:styleId="93947624912E4C9F8F6F52A8DB0CEF29">
    <w:name w:val="93947624912E4C9F8F6F52A8DB0CEF29"/>
    <w:rsid w:val="004C03AD"/>
    <w:rPr>
      <w:lang w:val="ru-RU" w:eastAsia="ru-RU"/>
    </w:rPr>
  </w:style>
  <w:style w:type="paragraph" w:customStyle="1" w:styleId="03A6924CFF28400DAEFBC2C3DBADBCF6">
    <w:name w:val="03A6924CFF28400DAEFBC2C3DBADBCF6"/>
    <w:rsid w:val="004C03AD"/>
    <w:rPr>
      <w:lang w:val="ru-RU" w:eastAsia="ru-RU"/>
    </w:rPr>
  </w:style>
  <w:style w:type="paragraph" w:customStyle="1" w:styleId="4074EAADEBCF42E688F81818F96507A4">
    <w:name w:val="4074EAADEBCF42E688F81818F96507A4"/>
    <w:rsid w:val="004C03AD"/>
    <w:rPr>
      <w:lang w:val="ru-RU" w:eastAsia="ru-RU"/>
    </w:rPr>
  </w:style>
  <w:style w:type="paragraph" w:customStyle="1" w:styleId="62BAD2936303422A9F6F17CB24E16D3D">
    <w:name w:val="62BAD2936303422A9F6F17CB24E16D3D"/>
    <w:rsid w:val="004C03AD"/>
    <w:rPr>
      <w:lang w:val="ru-RU" w:eastAsia="ru-RU"/>
    </w:rPr>
  </w:style>
  <w:style w:type="paragraph" w:customStyle="1" w:styleId="4EE4D0F8CD344A3891065117DD2D41EB">
    <w:name w:val="4EE4D0F8CD344A3891065117DD2D41EB"/>
    <w:rsid w:val="004C03AD"/>
    <w:rPr>
      <w:lang w:val="ru-RU" w:eastAsia="ru-RU"/>
    </w:rPr>
  </w:style>
  <w:style w:type="paragraph" w:customStyle="1" w:styleId="0CA7FDFA2C9242E0B4A1AD229306A398">
    <w:name w:val="0CA7FDFA2C9242E0B4A1AD229306A398"/>
    <w:rsid w:val="004C03AD"/>
    <w:rPr>
      <w:lang w:val="ru-RU" w:eastAsia="ru-RU"/>
    </w:rPr>
  </w:style>
  <w:style w:type="paragraph" w:customStyle="1" w:styleId="6E2A0C87C799448081F9F2EE0DD6F38D">
    <w:name w:val="6E2A0C87C799448081F9F2EE0DD6F38D"/>
    <w:rsid w:val="004C03AD"/>
    <w:rPr>
      <w:lang w:val="ru-RU" w:eastAsia="ru-RU"/>
    </w:rPr>
  </w:style>
  <w:style w:type="paragraph" w:customStyle="1" w:styleId="4A1A2037C03E4A6DA502E2951F1D7DC1">
    <w:name w:val="4A1A2037C03E4A6DA502E2951F1D7DC1"/>
    <w:rsid w:val="004C03AD"/>
    <w:rPr>
      <w:lang w:val="ru-RU" w:eastAsia="ru-RU"/>
    </w:rPr>
  </w:style>
  <w:style w:type="paragraph" w:customStyle="1" w:styleId="3A7DF7A9AC29458582407AB17114CBCE">
    <w:name w:val="3A7DF7A9AC29458582407AB17114CBCE"/>
    <w:rsid w:val="004C03AD"/>
    <w:rPr>
      <w:lang w:val="ru-RU" w:eastAsia="ru-RU"/>
    </w:rPr>
  </w:style>
  <w:style w:type="paragraph" w:customStyle="1" w:styleId="436CA4FCF31841D5BDC5C06515D05A06">
    <w:name w:val="436CA4FCF31841D5BDC5C06515D05A06"/>
    <w:rsid w:val="004C03AD"/>
    <w:rPr>
      <w:lang w:val="ru-RU" w:eastAsia="ru-RU"/>
    </w:rPr>
  </w:style>
  <w:style w:type="paragraph" w:customStyle="1" w:styleId="A7E75116276444EA8D1B6A9EBBA28ED9">
    <w:name w:val="A7E75116276444EA8D1B6A9EBBA28ED9"/>
    <w:rsid w:val="004C03AD"/>
    <w:rPr>
      <w:lang w:val="ru-RU" w:eastAsia="ru-RU"/>
    </w:rPr>
  </w:style>
  <w:style w:type="paragraph" w:customStyle="1" w:styleId="66A9E79F5C6F4D0291EA55E136D4F134">
    <w:name w:val="66A9E79F5C6F4D0291EA55E136D4F134"/>
    <w:rsid w:val="004C03AD"/>
    <w:rPr>
      <w:lang w:val="ru-RU" w:eastAsia="ru-RU"/>
    </w:rPr>
  </w:style>
  <w:style w:type="paragraph" w:customStyle="1" w:styleId="4B69B193BA504420A8682BCE7082DB05">
    <w:name w:val="4B69B193BA504420A8682BCE7082DB05"/>
    <w:rsid w:val="004C03AD"/>
    <w:rPr>
      <w:lang w:val="ru-RU" w:eastAsia="ru-RU"/>
    </w:rPr>
  </w:style>
  <w:style w:type="paragraph" w:customStyle="1" w:styleId="A2F2528B6FA743D59F5EFE4E183C80F5">
    <w:name w:val="A2F2528B6FA743D59F5EFE4E183C80F5"/>
    <w:rsid w:val="004C03AD"/>
    <w:rPr>
      <w:lang w:val="ru-RU" w:eastAsia="ru-RU"/>
    </w:rPr>
  </w:style>
  <w:style w:type="paragraph" w:customStyle="1" w:styleId="9FDBFCBED09E41BBB6F19840DCEAA638">
    <w:name w:val="9FDBFCBED09E41BBB6F19840DCEAA638"/>
    <w:rsid w:val="004C03AD"/>
    <w:rPr>
      <w:lang w:val="ru-RU" w:eastAsia="ru-RU"/>
    </w:rPr>
  </w:style>
  <w:style w:type="paragraph" w:customStyle="1" w:styleId="8AE2716607F245328AE9D42A53F14D1D">
    <w:name w:val="8AE2716607F245328AE9D42A53F14D1D"/>
    <w:rsid w:val="004C03AD"/>
    <w:rPr>
      <w:lang w:val="ru-RU" w:eastAsia="ru-RU"/>
    </w:rPr>
  </w:style>
  <w:style w:type="paragraph" w:customStyle="1" w:styleId="4702158A9515407295B155824F4D99E5">
    <w:name w:val="4702158A9515407295B155824F4D99E5"/>
    <w:rsid w:val="004C03AD"/>
    <w:rPr>
      <w:lang w:val="ru-RU" w:eastAsia="ru-RU"/>
    </w:rPr>
  </w:style>
  <w:style w:type="paragraph" w:customStyle="1" w:styleId="B716EED2D27045CA97DC26455B5409DA">
    <w:name w:val="B716EED2D27045CA97DC26455B5409DA"/>
    <w:rsid w:val="004C03AD"/>
    <w:rPr>
      <w:lang w:val="ru-RU" w:eastAsia="ru-RU"/>
    </w:rPr>
  </w:style>
  <w:style w:type="paragraph" w:customStyle="1" w:styleId="18A321AA240B4CAB935F9056FFCD7081">
    <w:name w:val="18A321AA240B4CAB935F9056FFCD7081"/>
    <w:rsid w:val="004C03AD"/>
    <w:rPr>
      <w:lang w:val="ru-RU" w:eastAsia="ru-RU"/>
    </w:rPr>
  </w:style>
  <w:style w:type="paragraph" w:customStyle="1" w:styleId="37AD971E73C54E06ACE04A79BA46DDA6">
    <w:name w:val="37AD971E73C54E06ACE04A79BA46DDA6"/>
    <w:rsid w:val="004C03AD"/>
    <w:rPr>
      <w:lang w:val="ru-RU" w:eastAsia="ru-RU"/>
    </w:rPr>
  </w:style>
  <w:style w:type="paragraph" w:customStyle="1" w:styleId="9EABABC1026A49E3B2F9FA1EE00F975B">
    <w:name w:val="9EABABC1026A49E3B2F9FA1EE00F975B"/>
    <w:rsid w:val="004C03AD"/>
    <w:rPr>
      <w:lang w:val="ru-RU" w:eastAsia="ru-RU"/>
    </w:rPr>
  </w:style>
  <w:style w:type="paragraph" w:customStyle="1" w:styleId="C053372506ED40D38E20B2788830C137">
    <w:name w:val="C053372506ED40D38E20B2788830C137"/>
    <w:rsid w:val="004C03AD"/>
    <w:rPr>
      <w:lang w:val="ru-RU" w:eastAsia="ru-RU"/>
    </w:rPr>
  </w:style>
  <w:style w:type="paragraph" w:customStyle="1" w:styleId="FF8851D3B7D34CC1928CB852045892C7">
    <w:name w:val="FF8851D3B7D34CC1928CB852045892C7"/>
    <w:rsid w:val="004C03AD"/>
    <w:rPr>
      <w:lang w:val="ru-RU" w:eastAsia="ru-RU"/>
    </w:rPr>
  </w:style>
  <w:style w:type="paragraph" w:customStyle="1" w:styleId="2CFA721BE1934274B131CC74D61284E0">
    <w:name w:val="2CFA721BE1934274B131CC74D61284E0"/>
    <w:rsid w:val="004C03AD"/>
    <w:rPr>
      <w:lang w:val="ru-RU" w:eastAsia="ru-RU"/>
    </w:rPr>
  </w:style>
  <w:style w:type="paragraph" w:customStyle="1" w:styleId="9D34EA9F6D6F4D2C821037465AB8F0B0">
    <w:name w:val="9D34EA9F6D6F4D2C821037465AB8F0B0"/>
    <w:rsid w:val="004C03AD"/>
    <w:rPr>
      <w:lang w:val="ru-RU" w:eastAsia="ru-RU"/>
    </w:rPr>
  </w:style>
  <w:style w:type="paragraph" w:customStyle="1" w:styleId="BAAAFB40730D40EA98DC5ACA05386F5A">
    <w:name w:val="BAAAFB40730D40EA98DC5ACA05386F5A"/>
    <w:rsid w:val="004C03AD"/>
    <w:rPr>
      <w:lang w:val="ru-RU" w:eastAsia="ru-RU"/>
    </w:rPr>
  </w:style>
  <w:style w:type="paragraph" w:customStyle="1" w:styleId="3349D7BB965F4F9DBA22E61C80D14A84">
    <w:name w:val="3349D7BB965F4F9DBA22E61C80D14A84"/>
    <w:rsid w:val="004C03AD"/>
    <w:rPr>
      <w:lang w:val="ru-RU" w:eastAsia="ru-RU"/>
    </w:rPr>
  </w:style>
  <w:style w:type="paragraph" w:customStyle="1" w:styleId="993E898FFCDA4075BCB2858E50A3017B">
    <w:name w:val="993E898FFCDA4075BCB2858E50A3017B"/>
    <w:rsid w:val="004C03AD"/>
    <w:rPr>
      <w:lang w:val="ru-RU" w:eastAsia="ru-RU"/>
    </w:rPr>
  </w:style>
  <w:style w:type="paragraph" w:customStyle="1" w:styleId="835156E011334B2EABDF40428AB685ED">
    <w:name w:val="835156E011334B2EABDF40428AB685ED"/>
    <w:rsid w:val="004C03AD"/>
    <w:rPr>
      <w:lang w:val="ru-RU" w:eastAsia="ru-RU"/>
    </w:rPr>
  </w:style>
  <w:style w:type="paragraph" w:customStyle="1" w:styleId="BC61BCC0EC6D455CB1C45ECB83D5CBBE">
    <w:name w:val="BC61BCC0EC6D455CB1C45ECB83D5CBBE"/>
    <w:rsid w:val="004C03AD"/>
    <w:rPr>
      <w:lang w:val="ru-RU" w:eastAsia="ru-RU"/>
    </w:rPr>
  </w:style>
  <w:style w:type="paragraph" w:customStyle="1" w:styleId="C3C4D28684924EBAA9787E01AEA0FEFE">
    <w:name w:val="C3C4D28684924EBAA9787E01AEA0FEFE"/>
    <w:rsid w:val="004C03AD"/>
    <w:rPr>
      <w:lang w:val="ru-RU" w:eastAsia="ru-RU"/>
    </w:rPr>
  </w:style>
  <w:style w:type="paragraph" w:customStyle="1" w:styleId="C94E1D6A2994482DAF61DBE1F8F9443C">
    <w:name w:val="C94E1D6A2994482DAF61DBE1F8F9443C"/>
    <w:rsid w:val="004C03AD"/>
    <w:rPr>
      <w:lang w:val="ru-RU" w:eastAsia="ru-RU"/>
    </w:rPr>
  </w:style>
  <w:style w:type="paragraph" w:customStyle="1" w:styleId="BB0D54A22736468B8C758F96AE3E7AE1">
    <w:name w:val="BB0D54A22736468B8C758F96AE3E7AE1"/>
    <w:rsid w:val="004C03AD"/>
    <w:rPr>
      <w:lang w:val="ru-RU" w:eastAsia="ru-RU"/>
    </w:rPr>
  </w:style>
  <w:style w:type="paragraph" w:customStyle="1" w:styleId="C6894F5E36824E2FB68C17AC1F1FB01B">
    <w:name w:val="C6894F5E36824E2FB68C17AC1F1FB01B"/>
    <w:rsid w:val="004C03AD"/>
    <w:rPr>
      <w:lang w:val="ru-RU" w:eastAsia="ru-RU"/>
    </w:rPr>
  </w:style>
  <w:style w:type="paragraph" w:customStyle="1" w:styleId="F1E3670541C64645A89C10891D725684">
    <w:name w:val="F1E3670541C64645A89C10891D725684"/>
    <w:rsid w:val="004C03AD"/>
    <w:rPr>
      <w:lang w:val="ru-RU" w:eastAsia="ru-RU"/>
    </w:rPr>
  </w:style>
  <w:style w:type="paragraph" w:customStyle="1" w:styleId="DD97C3ABA16E47F6A010E5FA744138C1">
    <w:name w:val="DD97C3ABA16E47F6A010E5FA744138C1"/>
    <w:rsid w:val="004C03AD"/>
    <w:rPr>
      <w:lang w:val="ru-RU" w:eastAsia="ru-RU"/>
    </w:rPr>
  </w:style>
  <w:style w:type="paragraph" w:customStyle="1" w:styleId="0C0B9E4A041542BE9C1333123AA6212B">
    <w:name w:val="0C0B9E4A041542BE9C1333123AA6212B"/>
    <w:rsid w:val="004C03AD"/>
    <w:rPr>
      <w:lang w:val="ru-RU" w:eastAsia="ru-RU"/>
    </w:rPr>
  </w:style>
  <w:style w:type="paragraph" w:customStyle="1" w:styleId="A303A373671A438FBB55C2D319138E35">
    <w:name w:val="A303A373671A438FBB55C2D319138E35"/>
    <w:rsid w:val="004C03AD"/>
    <w:rPr>
      <w:lang w:val="ru-RU" w:eastAsia="ru-RU"/>
    </w:rPr>
  </w:style>
  <w:style w:type="paragraph" w:customStyle="1" w:styleId="ECAF13AED328467983E8E79CF037EBC9">
    <w:name w:val="ECAF13AED328467983E8E79CF037EBC9"/>
    <w:rsid w:val="004C03AD"/>
    <w:rPr>
      <w:lang w:val="ru-RU" w:eastAsia="ru-RU"/>
    </w:rPr>
  </w:style>
  <w:style w:type="paragraph" w:customStyle="1" w:styleId="7DE6C1DDA19447D498E69B793DB141E9">
    <w:name w:val="7DE6C1DDA19447D498E69B793DB141E9"/>
    <w:rsid w:val="004C03AD"/>
    <w:rPr>
      <w:lang w:val="ru-RU" w:eastAsia="ru-RU"/>
    </w:rPr>
  </w:style>
  <w:style w:type="paragraph" w:customStyle="1" w:styleId="1F692B996BED458CBB91BFB1635C0CCA">
    <w:name w:val="1F692B996BED458CBB91BFB1635C0CCA"/>
    <w:rsid w:val="004C03AD"/>
    <w:rPr>
      <w:lang w:val="ru-RU" w:eastAsia="ru-RU"/>
    </w:rPr>
  </w:style>
  <w:style w:type="paragraph" w:customStyle="1" w:styleId="7F2030BACAB14A4B878D2E5D3418F7D0">
    <w:name w:val="7F2030BACAB14A4B878D2E5D3418F7D0"/>
    <w:rsid w:val="004C03AD"/>
    <w:rPr>
      <w:lang w:val="ru-RU" w:eastAsia="ru-RU"/>
    </w:rPr>
  </w:style>
  <w:style w:type="paragraph" w:customStyle="1" w:styleId="39A391F5C0244CFC8F8B96C9376BC6E0">
    <w:name w:val="39A391F5C0244CFC8F8B96C9376BC6E0"/>
    <w:rsid w:val="004C03AD"/>
    <w:rPr>
      <w:lang w:val="ru-RU" w:eastAsia="ru-RU"/>
    </w:rPr>
  </w:style>
  <w:style w:type="paragraph" w:customStyle="1" w:styleId="6EC985470AE64FB6B46774590AEC487F">
    <w:name w:val="6EC985470AE64FB6B46774590AEC487F"/>
    <w:rsid w:val="004C03AD"/>
    <w:rPr>
      <w:lang w:val="ru-RU" w:eastAsia="ru-RU"/>
    </w:rPr>
  </w:style>
  <w:style w:type="paragraph" w:customStyle="1" w:styleId="7C382A7318454DC6BCDBBF0F0671668C">
    <w:name w:val="7C382A7318454DC6BCDBBF0F0671668C"/>
    <w:rsid w:val="004C03AD"/>
    <w:rPr>
      <w:lang w:val="ru-RU" w:eastAsia="ru-RU"/>
    </w:rPr>
  </w:style>
  <w:style w:type="paragraph" w:customStyle="1" w:styleId="88F66D53EAC14A0CBEC930EC4F9254AF">
    <w:name w:val="88F66D53EAC14A0CBEC930EC4F9254AF"/>
    <w:rsid w:val="004C03AD"/>
    <w:rPr>
      <w:lang w:val="ru-RU" w:eastAsia="ru-RU"/>
    </w:rPr>
  </w:style>
  <w:style w:type="paragraph" w:customStyle="1" w:styleId="866ADE2408BF437EB1CDD4CB1BC09004">
    <w:name w:val="866ADE2408BF437EB1CDD4CB1BC09004"/>
    <w:rsid w:val="004C03AD"/>
    <w:rPr>
      <w:lang w:val="ru-RU" w:eastAsia="ru-RU"/>
    </w:rPr>
  </w:style>
  <w:style w:type="paragraph" w:customStyle="1" w:styleId="7291305882544A9BB0C6672262621329">
    <w:name w:val="7291305882544A9BB0C6672262621329"/>
    <w:rsid w:val="004C03AD"/>
    <w:rPr>
      <w:lang w:val="ru-RU" w:eastAsia="ru-RU"/>
    </w:rPr>
  </w:style>
  <w:style w:type="paragraph" w:customStyle="1" w:styleId="C8E57767D8E34D31BE9A0BFAB7EA03B3">
    <w:name w:val="C8E57767D8E34D31BE9A0BFAB7EA03B3"/>
    <w:rsid w:val="004C03AD"/>
    <w:rPr>
      <w:lang w:val="ru-RU" w:eastAsia="ru-RU"/>
    </w:rPr>
  </w:style>
  <w:style w:type="paragraph" w:customStyle="1" w:styleId="1E70964853F245799B48FB7D89A7A411">
    <w:name w:val="1E70964853F245799B48FB7D89A7A411"/>
    <w:rsid w:val="004C03AD"/>
    <w:rPr>
      <w:lang w:val="ru-RU" w:eastAsia="ru-RU"/>
    </w:rPr>
  </w:style>
  <w:style w:type="paragraph" w:customStyle="1" w:styleId="D4D3B64F0191495E9283EA0E2F85B303">
    <w:name w:val="D4D3B64F0191495E9283EA0E2F85B303"/>
    <w:rsid w:val="004C03AD"/>
    <w:rPr>
      <w:lang w:val="ru-RU" w:eastAsia="ru-RU"/>
    </w:rPr>
  </w:style>
  <w:style w:type="paragraph" w:customStyle="1" w:styleId="C8B43E77023B4326A4D405771CE97B08">
    <w:name w:val="C8B43E77023B4326A4D405771CE97B08"/>
    <w:rsid w:val="004C03AD"/>
    <w:rPr>
      <w:lang w:val="ru-RU" w:eastAsia="ru-RU"/>
    </w:rPr>
  </w:style>
  <w:style w:type="paragraph" w:customStyle="1" w:styleId="7AFDE7D5A6F04BE3BB74EB8BAD4D7790">
    <w:name w:val="7AFDE7D5A6F04BE3BB74EB8BAD4D7790"/>
    <w:rsid w:val="004C03AD"/>
    <w:rPr>
      <w:lang w:val="ru-RU" w:eastAsia="ru-RU"/>
    </w:rPr>
  </w:style>
  <w:style w:type="paragraph" w:customStyle="1" w:styleId="A3EE9E5C3AF04C63A71AA62749FA113E">
    <w:name w:val="A3EE9E5C3AF04C63A71AA62749FA113E"/>
    <w:rsid w:val="004C03AD"/>
    <w:rPr>
      <w:lang w:val="ru-RU" w:eastAsia="ru-RU"/>
    </w:rPr>
  </w:style>
  <w:style w:type="paragraph" w:customStyle="1" w:styleId="2F82C3E265394DB5BDE71B1D5A38F7DD">
    <w:name w:val="2F82C3E265394DB5BDE71B1D5A38F7DD"/>
    <w:rsid w:val="004C03AD"/>
    <w:rPr>
      <w:lang w:val="ru-RU" w:eastAsia="ru-RU"/>
    </w:rPr>
  </w:style>
  <w:style w:type="paragraph" w:customStyle="1" w:styleId="49318744BD0C4260BA72D116C816AAF5">
    <w:name w:val="49318744BD0C4260BA72D116C816AAF5"/>
    <w:rsid w:val="004C03AD"/>
    <w:rPr>
      <w:lang w:val="ru-RU" w:eastAsia="ru-RU"/>
    </w:rPr>
  </w:style>
  <w:style w:type="paragraph" w:customStyle="1" w:styleId="D98EF4DCE6B24EA09BA2B27F2B41152C">
    <w:name w:val="D98EF4DCE6B24EA09BA2B27F2B41152C"/>
    <w:rsid w:val="004C03AD"/>
    <w:rPr>
      <w:lang w:val="ru-RU" w:eastAsia="ru-RU"/>
    </w:rPr>
  </w:style>
  <w:style w:type="paragraph" w:customStyle="1" w:styleId="3FDD67EC2D9040A7BEE8995614D97F21">
    <w:name w:val="3FDD67EC2D9040A7BEE8995614D97F21"/>
    <w:rsid w:val="00FF2922"/>
    <w:rPr>
      <w:lang w:val="ru-RU" w:eastAsia="ru-RU"/>
    </w:rPr>
  </w:style>
  <w:style w:type="paragraph" w:customStyle="1" w:styleId="CACD920AB3314828BA42CDCA5E841FA2">
    <w:name w:val="CACD920AB3314828BA42CDCA5E841FA2"/>
    <w:rsid w:val="00FF2922"/>
    <w:rPr>
      <w:lang w:val="ru-RU" w:eastAsia="ru-RU"/>
    </w:rPr>
  </w:style>
  <w:style w:type="paragraph" w:customStyle="1" w:styleId="EDF39DAE382546AB9D7892D0A1757DE4">
    <w:name w:val="EDF39DAE382546AB9D7892D0A1757DE4"/>
    <w:rsid w:val="00FF2922"/>
    <w:rPr>
      <w:lang w:val="ru-RU" w:eastAsia="ru-RU"/>
    </w:rPr>
  </w:style>
  <w:style w:type="paragraph" w:customStyle="1" w:styleId="A88582B9697940DA91A935F46052ACA6">
    <w:name w:val="A88582B9697940DA91A935F46052ACA6"/>
    <w:rsid w:val="00FF2922"/>
    <w:rPr>
      <w:lang w:val="ru-RU" w:eastAsia="ru-RU"/>
    </w:rPr>
  </w:style>
  <w:style w:type="paragraph" w:customStyle="1" w:styleId="2514C4A3F5B8421DA58E5F3B66561BC9">
    <w:name w:val="2514C4A3F5B8421DA58E5F3B66561BC9"/>
    <w:rsid w:val="00FF2922"/>
    <w:rPr>
      <w:lang w:val="ru-RU" w:eastAsia="ru-RU"/>
    </w:rPr>
  </w:style>
  <w:style w:type="paragraph" w:customStyle="1" w:styleId="6DB1E3748ED445E9BC913E491A29E4E4">
    <w:name w:val="6DB1E3748ED445E9BC913E491A29E4E4"/>
    <w:rsid w:val="005042E4"/>
    <w:rPr>
      <w:lang w:val="ru-RU" w:eastAsia="ru-RU"/>
    </w:rPr>
  </w:style>
  <w:style w:type="paragraph" w:customStyle="1" w:styleId="93F9735760B846C8908B523A6F09C00E">
    <w:name w:val="93F9735760B846C8908B523A6F09C00E"/>
    <w:rsid w:val="005042E4"/>
    <w:rPr>
      <w:lang w:val="ru-RU" w:eastAsia="ru-RU"/>
    </w:rPr>
  </w:style>
  <w:style w:type="paragraph" w:customStyle="1" w:styleId="72B5E5AEB72843798059BE9BAFB0C150">
    <w:name w:val="72B5E5AEB72843798059BE9BAFB0C150"/>
    <w:rsid w:val="005042E4"/>
    <w:rPr>
      <w:lang w:val="ru-RU" w:eastAsia="ru-RU"/>
    </w:rPr>
  </w:style>
  <w:style w:type="paragraph" w:customStyle="1" w:styleId="66C677C6ACE540328286031983CFDC41">
    <w:name w:val="66C677C6ACE540328286031983CFDC41"/>
    <w:rsid w:val="005042E4"/>
    <w:rPr>
      <w:lang w:val="ru-RU" w:eastAsia="ru-RU"/>
    </w:rPr>
  </w:style>
  <w:style w:type="paragraph" w:customStyle="1" w:styleId="A403D821094A4D33A573B91F935A1AD1">
    <w:name w:val="A403D821094A4D33A573B91F935A1AD1"/>
    <w:rsid w:val="005042E4"/>
    <w:rPr>
      <w:lang w:val="ru-RU" w:eastAsia="ru-RU"/>
    </w:rPr>
  </w:style>
  <w:style w:type="paragraph" w:customStyle="1" w:styleId="C5B1AB6184C240CAA86D8B99DD27F6F7">
    <w:name w:val="C5B1AB6184C240CAA86D8B99DD27F6F7"/>
    <w:rsid w:val="005042E4"/>
    <w:rPr>
      <w:lang w:val="ru-RU" w:eastAsia="ru-RU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1536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Chronological resume (Minimalist design)</vt:lpstr>
      <vt:lpstr>Chronological resume (Minimalist design)</vt:lpstr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Ahmad Naggayev</dc:creator>
  <cp:lastModifiedBy>user</cp:lastModifiedBy>
  <cp:revision>28</cp:revision>
  <cp:lastPrinted>2006-08-01T17:47:00Z</cp:lastPrinted>
  <dcterms:created xsi:type="dcterms:W3CDTF">2014-02-14T12:10:00Z</dcterms:created>
  <dcterms:modified xsi:type="dcterms:W3CDTF">2014-07-14T07:20:00Z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